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D268B" w14:textId="1980B0AA" w:rsidR="00992727" w:rsidRDefault="00303BBA" w:rsidP="007A02A2">
      <w:pPr>
        <w:pStyle w:val="PRLHeader"/>
      </w:pPr>
      <w:r>
        <w:t>Engineering synthetic nanofactories</w:t>
      </w:r>
    </w:p>
    <w:p w14:paraId="54FC7BA9" w14:textId="77777777" w:rsidR="00DF68FF" w:rsidRDefault="00DF68FF" w:rsidP="00E16132">
      <w:pPr>
        <w:pStyle w:val="PRLBody"/>
        <w:adjustRightInd/>
      </w:pPr>
    </w:p>
    <w:p w14:paraId="5C057957" w14:textId="50EA0667" w:rsidR="0040221D" w:rsidRDefault="00303BBA" w:rsidP="00E16132">
      <w:pPr>
        <w:pStyle w:val="PRLBody"/>
        <w:adjustRightInd/>
      </w:pPr>
      <w:r>
        <w:t>This group of projects is centered around cyanobacteria, a prodigious</w:t>
      </w:r>
      <w:r w:rsidR="00AB0CD9">
        <w:t>ly productive photosynthetic organism</w:t>
      </w:r>
      <w:r>
        <w:t xml:space="preserve"> formerly known as “blue-green algae.”</w:t>
      </w:r>
    </w:p>
    <w:p w14:paraId="47017D7C" w14:textId="58E9FAD5" w:rsidR="00303BBA" w:rsidRDefault="00303BBA" w:rsidP="00E16132">
      <w:pPr>
        <w:pStyle w:val="PRLBody"/>
        <w:adjustRightInd/>
      </w:pPr>
      <w:r>
        <w:t>We seek to understand</w:t>
      </w:r>
      <w:r w:rsidR="00AB0CD9">
        <w:t xml:space="preserve"> the fundamentals of</w:t>
      </w:r>
      <w:r>
        <w:t xml:space="preserve"> how </w:t>
      </w:r>
      <w:r w:rsidR="00271B65">
        <w:t xml:space="preserve">energy capture and conversion </w:t>
      </w:r>
      <w:r w:rsidR="00AB0CD9">
        <w:t>work</w:t>
      </w:r>
      <w:r>
        <w:t xml:space="preserve"> in this single-cell organism and apply that knowledge </w:t>
      </w:r>
      <w:r w:rsidR="00AB0CD9">
        <w:t xml:space="preserve">to </w:t>
      </w:r>
      <w:r w:rsidR="00F900C0">
        <w:t>engineer improvements in productivity.</w:t>
      </w:r>
    </w:p>
    <w:p w14:paraId="468FDFB7" w14:textId="576A044B" w:rsidR="00F900C0" w:rsidRPr="00F900C0" w:rsidRDefault="00AB0CD9" w:rsidP="00E16132">
      <w:pPr>
        <w:pStyle w:val="PRLBody"/>
        <w:adjustRightInd/>
      </w:pPr>
      <w:r>
        <w:t>Our approach</w:t>
      </w:r>
      <w:r w:rsidR="00F900C0">
        <w:t xml:space="preserve"> </w:t>
      </w:r>
      <w:r>
        <w:t xml:space="preserve">embodies </w:t>
      </w:r>
      <w:r w:rsidR="00F900C0">
        <w:t xml:space="preserve">an iterative process of </w:t>
      </w:r>
      <w:r w:rsidR="00F900C0">
        <w:rPr>
          <w:i/>
        </w:rPr>
        <w:t>learn, design, build, text, and learn</w:t>
      </w:r>
      <w:r w:rsidR="00F900C0">
        <w:t xml:space="preserve"> in order to build a new body of knowledge incrementally towards synthetic biology solutions.</w:t>
      </w:r>
    </w:p>
    <w:p w14:paraId="2294D897" w14:textId="5DE5F169" w:rsidR="00152908" w:rsidRDefault="00152908" w:rsidP="0040221D">
      <w:pPr>
        <w:pStyle w:val="PRLHeader"/>
      </w:pPr>
      <w:r>
        <w:t>The challenge:</w:t>
      </w:r>
      <w:r w:rsidR="000F7A62">
        <w:t xml:space="preserve"> </w:t>
      </w:r>
      <w:r w:rsidR="00F900C0">
        <w:t>Looking at Photosynthesis from an engineering perspective</w:t>
      </w:r>
    </w:p>
    <w:p w14:paraId="32D4CD13" w14:textId="77777777" w:rsidR="00AB0CD9" w:rsidRDefault="00F900C0" w:rsidP="00E16132">
      <w:pPr>
        <w:pStyle w:val="PRLBody"/>
        <w:adjustRightInd/>
      </w:pPr>
      <w:r>
        <w:t xml:space="preserve">We are addressing key questions in photosynthetic energy capture and storage from </w:t>
      </w:r>
      <w:r w:rsidR="00AB0CD9">
        <w:t>a unique perspective</w:t>
      </w:r>
      <w:r>
        <w:t xml:space="preserve">, using concepts borrowed from engineering, especially </w:t>
      </w:r>
      <w:r>
        <w:rPr>
          <w:b/>
        </w:rPr>
        <w:t>modularity</w:t>
      </w:r>
      <w:r>
        <w:t xml:space="preserve">. </w:t>
      </w:r>
    </w:p>
    <w:p w14:paraId="6A744B40" w14:textId="7E16ABE7" w:rsidR="00152908" w:rsidRDefault="00F900C0" w:rsidP="00E16132">
      <w:pPr>
        <w:pStyle w:val="PRLBody"/>
        <w:adjustRightInd/>
      </w:pPr>
      <w:r>
        <w:t xml:space="preserve">Modules in engineering </w:t>
      </w:r>
      <w:r w:rsidR="00AB0CD9">
        <w:t>a</w:t>
      </w:r>
      <w:r>
        <w:t>re semi-</w:t>
      </w:r>
      <w:r w:rsidR="00AB0CD9">
        <w:t>autonomous</w:t>
      </w:r>
      <w:r>
        <w:t xml:space="preserve"> functional units or components that function strongly together in the context of larger systems.</w:t>
      </w:r>
      <w:r w:rsidR="00B006E4">
        <w:t xml:space="preserve"> Some of the hallmark features of modularity include division of labor and the requirement for communication among modules in order for complex functions to emerge.</w:t>
      </w:r>
    </w:p>
    <w:p w14:paraId="58AAE4D6" w14:textId="5B5CFE18" w:rsidR="00F900C0" w:rsidRPr="00F900C0" w:rsidRDefault="00F900C0" w:rsidP="00F900C0">
      <w:pPr>
        <w:pStyle w:val="PRLBody"/>
        <w:adjustRightInd/>
      </w:pPr>
      <w:r>
        <w:t xml:space="preserve">In biology, modules can </w:t>
      </w:r>
      <w:r w:rsidR="00AB0CD9">
        <w:t>be seen</w:t>
      </w:r>
      <w:r>
        <w:t xml:space="preserve"> on multiple scales, including protein domains, genes and operons, molecular pathways, and molecular </w:t>
      </w:r>
      <w:r w:rsidR="00AB0CD9">
        <w:t>compartments</w:t>
      </w:r>
      <w:r>
        <w:t>.</w:t>
      </w:r>
    </w:p>
    <w:p w14:paraId="62E5255D" w14:textId="1C03C35D" w:rsidR="00F900C0" w:rsidRDefault="00AB0CD9" w:rsidP="00E16132">
      <w:pPr>
        <w:pStyle w:val="PRLBody"/>
        <w:adjustRightInd/>
      </w:pPr>
      <w:r>
        <w:t>Biological modules</w:t>
      </w:r>
      <w:r w:rsidR="00F900C0">
        <w:t xml:space="preserve"> </w:t>
      </w:r>
      <w:r>
        <w:t xml:space="preserve">each usually have </w:t>
      </w:r>
      <w:r w:rsidR="00F900C0">
        <w:t>unique functions</w:t>
      </w:r>
      <w:r>
        <w:t xml:space="preserve">, but they </w:t>
      </w:r>
      <w:r w:rsidR="00F900C0">
        <w:t>cannot always be predicted by studying each individual module. Connections between modules can be physical (ex: protein domains or protein-protein interactions) or the connections can be metabolic (ex: metabolites or electron carriers).</w:t>
      </w:r>
    </w:p>
    <w:p w14:paraId="3528ABFB" w14:textId="2F64BA06" w:rsidR="00BB4D3B" w:rsidRDefault="00BB4D3B" w:rsidP="00BB4D3B">
      <w:pPr>
        <w:pStyle w:val="PRLBody"/>
        <w:adjustRightInd/>
      </w:pPr>
      <w:r>
        <w:t xml:space="preserve">Photosynthesis in cyanobacteria can be seen as a connection of functional modules. For example, the distinction between electron transport and carbon reactions is one </w:t>
      </w:r>
      <w:r w:rsidR="00AB0CD9">
        <w:t>such view</w:t>
      </w:r>
      <w:r>
        <w:t xml:space="preserve">. </w:t>
      </w:r>
    </w:p>
    <w:p w14:paraId="2FA9167A" w14:textId="51D4E86C" w:rsidR="00BB4D3B" w:rsidRDefault="00BB4D3B" w:rsidP="00BB4D3B">
      <w:pPr>
        <w:pStyle w:val="PRLBody"/>
        <w:adjustRightInd/>
      </w:pPr>
      <w:r>
        <w:t>We can</w:t>
      </w:r>
      <w:r w:rsidR="00AB0CD9">
        <w:t xml:space="preserve"> also</w:t>
      </w:r>
      <w:r>
        <w:t xml:space="preserve"> look at </w:t>
      </w:r>
      <w:r w:rsidR="00AB0CD9">
        <w:t xml:space="preserve">photosynthetic </w:t>
      </w:r>
      <w:r>
        <w:t>modules under finer subdivisions. For example, carbon reactions involve different types of modules, both structural and functional: the inorganic carbon uptake systems in the cell membrane, the carboxysome, and the remainder of the Calvin-Benson cycle.</w:t>
      </w:r>
    </w:p>
    <w:p w14:paraId="78F50F03" w14:textId="77777777" w:rsidR="00F900C0" w:rsidRDefault="00F900C0" w:rsidP="0040221D">
      <w:pPr>
        <w:pStyle w:val="PRLHeader"/>
      </w:pPr>
    </w:p>
    <w:p w14:paraId="0A77D628" w14:textId="0E1C910B" w:rsidR="00152908" w:rsidRDefault="00152908" w:rsidP="0040221D">
      <w:pPr>
        <w:pStyle w:val="PRLHeader"/>
      </w:pPr>
      <w:r>
        <w:t>The solution:</w:t>
      </w:r>
      <w:r w:rsidR="00F04B8A">
        <w:t xml:space="preserve"> </w:t>
      </w:r>
      <w:r w:rsidR="00F900C0">
        <w:t>Understanding natural modules and creating synthetic ones for application</w:t>
      </w:r>
    </w:p>
    <w:p w14:paraId="7DA9A027" w14:textId="6FE546BB" w:rsidR="00B006E4" w:rsidRDefault="00BB4D3B" w:rsidP="000D1382">
      <w:pPr>
        <w:pStyle w:val="PRLBody"/>
        <w:adjustRightInd/>
      </w:pPr>
      <w:r>
        <w:lastRenderedPageBreak/>
        <w:t xml:space="preserve">We want to apply “modular thinking” across the biological continuum, from the protein domain to the concept of a cell as a module </w:t>
      </w:r>
      <w:r w:rsidR="00AB0CD9">
        <w:t>with</w:t>
      </w:r>
      <w:r>
        <w:t xml:space="preserve">in </w:t>
      </w:r>
      <w:r w:rsidR="00B006E4">
        <w:t>a community in the environment.</w:t>
      </w:r>
    </w:p>
    <w:p w14:paraId="3793D1C2" w14:textId="67F426E1" w:rsidR="002341F3" w:rsidRDefault="00BB4D3B" w:rsidP="000D1382">
      <w:pPr>
        <w:pStyle w:val="PRLBody"/>
        <w:adjustRightInd/>
      </w:pPr>
      <w:r>
        <w:t xml:space="preserve">Interestingly, biological modules have the potential for “plug and play” into new contexts, which makes them useful to understand both evolutionary </w:t>
      </w:r>
      <w:r w:rsidR="00AB0CD9">
        <w:t>processes</w:t>
      </w:r>
      <w:r>
        <w:t xml:space="preserve"> and engineering principles.</w:t>
      </w:r>
    </w:p>
    <w:p w14:paraId="04B39A06" w14:textId="39B174F6" w:rsidR="00B006E4" w:rsidRDefault="00B006E4" w:rsidP="000D1382">
      <w:pPr>
        <w:pStyle w:val="PRLBody"/>
        <w:adjustRightInd/>
      </w:pPr>
      <w:r>
        <w:t xml:space="preserve">Currently, we are emphasizing research on the </w:t>
      </w:r>
      <w:r w:rsidR="00AB0CD9">
        <w:t>f</w:t>
      </w:r>
      <w:r>
        <w:t>eatures and interconnectivity of two modules in cyanobacteria:</w:t>
      </w:r>
    </w:p>
    <w:p w14:paraId="2412373D" w14:textId="2AE5A2A9" w:rsidR="00B006E4" w:rsidRDefault="00B006E4" w:rsidP="00B006E4">
      <w:pPr>
        <w:pStyle w:val="PRLBody"/>
        <w:numPr>
          <w:ilvl w:val="0"/>
          <w:numId w:val="2"/>
        </w:numPr>
        <w:adjustRightInd/>
      </w:pPr>
      <w:r>
        <w:t xml:space="preserve">Light harvesting and the </w:t>
      </w:r>
      <w:r w:rsidRPr="00AB0CD9">
        <w:rPr>
          <w:b/>
        </w:rPr>
        <w:t>carboxysome</w:t>
      </w:r>
    </w:p>
    <w:p w14:paraId="0C8D7C49" w14:textId="36E7A1B4" w:rsidR="00B006E4" w:rsidRDefault="00B006E4" w:rsidP="00B006E4">
      <w:pPr>
        <w:pStyle w:val="PRLBody"/>
        <w:numPr>
          <w:ilvl w:val="0"/>
          <w:numId w:val="2"/>
        </w:numPr>
        <w:adjustRightInd/>
      </w:pPr>
      <w:r>
        <w:t xml:space="preserve">The light-sensitive protein, </w:t>
      </w:r>
      <w:r w:rsidR="00AB0CD9">
        <w:t>t</w:t>
      </w:r>
      <w:r>
        <w:t xml:space="preserve">he </w:t>
      </w:r>
      <w:r w:rsidRPr="00AB0CD9">
        <w:rPr>
          <w:b/>
        </w:rPr>
        <w:t>Orange Carotenoid Protein (OCP)</w:t>
      </w:r>
      <w:r>
        <w:t>.</w:t>
      </w:r>
    </w:p>
    <w:p w14:paraId="469DF254" w14:textId="2B12C8BC" w:rsidR="00B006E4" w:rsidRDefault="00B006E4" w:rsidP="00B006E4">
      <w:pPr>
        <w:pStyle w:val="PRLBody"/>
        <w:adjustRightInd/>
      </w:pPr>
      <w:r>
        <w:t xml:space="preserve">Carboxysomes are the center of carbon fixation in cyanobacteria, and their importance to cyanobacteria’s photosynthetic efficiency is very high. But we still need to understand the </w:t>
      </w:r>
      <w:proofErr w:type="spellStart"/>
      <w:r>
        <w:t>carboxysome’s</w:t>
      </w:r>
      <w:proofErr w:type="spellEnd"/>
      <w:r>
        <w:t xml:space="preserve"> regulatory connections with other photosynthetic modules, including light reactions.</w:t>
      </w:r>
    </w:p>
    <w:p w14:paraId="0AABAB38" w14:textId="4492FB9E" w:rsidR="00B006E4" w:rsidRDefault="00B006E4" w:rsidP="00B006E4">
      <w:pPr>
        <w:pStyle w:val="PRLBody"/>
        <w:adjustRightInd/>
      </w:pPr>
      <w:r>
        <w:t xml:space="preserve">The OCP is a modular protein that controls photosynthetic efficiency by attaching to the </w:t>
      </w:r>
      <w:proofErr w:type="spellStart"/>
      <w:r>
        <w:t>phycobilisome</w:t>
      </w:r>
      <w:proofErr w:type="spellEnd"/>
      <w:r>
        <w:t>. The OCP senses and responds to changes in light quality and intensity in order to protect the cell from damage.</w:t>
      </w:r>
    </w:p>
    <w:p w14:paraId="04F27EA0" w14:textId="6F3353D3" w:rsidR="00B006E4" w:rsidRDefault="00B006E4" w:rsidP="00B006E4">
      <w:pPr>
        <w:pStyle w:val="PRLBody"/>
        <w:adjustRightInd/>
      </w:pPr>
      <w:r>
        <w:t xml:space="preserve">Both modules are prominent components of photosynthesis and possess features useful for bioengineering applications. </w:t>
      </w:r>
    </w:p>
    <w:p w14:paraId="76D42B6D" w14:textId="1BD1AE3B" w:rsidR="00B006E4" w:rsidRDefault="00B006E4" w:rsidP="00B006E4">
      <w:pPr>
        <w:pStyle w:val="PRLBody"/>
        <w:adjustRightInd/>
      </w:pPr>
      <w:r>
        <w:t xml:space="preserve">The three projects here are aimed at fundamentally understanding the structure and function of these </w:t>
      </w:r>
      <w:r w:rsidR="00AB0CD9">
        <w:t xml:space="preserve">two </w:t>
      </w:r>
      <w:r>
        <w:t xml:space="preserve">modules, revealing how they communicate, and then </w:t>
      </w:r>
      <w:r w:rsidR="00AB0CD9">
        <w:t>using</w:t>
      </w:r>
      <w:r>
        <w:t xml:space="preserve"> the knowledge to engineer and recombine modules to improve photosynthesis, create new renewable energy sources, or devise new compounds for medical or industrial uses.</w:t>
      </w:r>
    </w:p>
    <w:p w14:paraId="3A737A8A" w14:textId="21B847E3" w:rsidR="00B006E4" w:rsidRDefault="00AB0CD9" w:rsidP="00B006E4">
      <w:pPr>
        <w:pStyle w:val="PRLBody"/>
        <w:numPr>
          <w:ilvl w:val="0"/>
          <w:numId w:val="2"/>
        </w:numPr>
        <w:adjustRightInd/>
      </w:pPr>
      <w:r>
        <w:t>We want</w:t>
      </w:r>
      <w:r w:rsidR="00B006E4">
        <w:t xml:space="preserve"> to </w:t>
      </w:r>
      <w:r>
        <w:t xml:space="preserve">understand </w:t>
      </w:r>
      <w:r w:rsidR="00B006E4">
        <w:t>the relationship between light perception and carbon fixation within cyanobacteria, focusing on the carboxysome (Ducat, Kerfeld, Montgomery, Sharkey).</w:t>
      </w:r>
      <w:bookmarkStart w:id="0" w:name="_GoBack"/>
      <w:bookmarkEnd w:id="0"/>
    </w:p>
    <w:p w14:paraId="5C367F03" w14:textId="02498D72" w:rsidR="00B006E4" w:rsidRDefault="00AB0CD9" w:rsidP="00B006E4">
      <w:pPr>
        <w:pStyle w:val="PRLBody"/>
        <w:numPr>
          <w:ilvl w:val="0"/>
          <w:numId w:val="2"/>
        </w:numPr>
        <w:adjustRightInd/>
      </w:pPr>
      <w:r>
        <w:t>This project</w:t>
      </w:r>
      <w:r w:rsidR="00B006E4">
        <w:t xml:space="preserve"> builds on the first by using </w:t>
      </w:r>
      <w:r>
        <w:t>that</w:t>
      </w:r>
      <w:r w:rsidR="00B006E4">
        <w:t xml:space="preserve"> knowledge to design and construct new types of compartments and scaffolds for engineering purposes (Ducat, Kerfeld)</w:t>
      </w:r>
      <w:r>
        <w:t>.</w:t>
      </w:r>
    </w:p>
    <w:p w14:paraId="4C3B8ABC" w14:textId="2B97E45E" w:rsidR="00B006E4" w:rsidRDefault="00AB0CD9" w:rsidP="00B006E4">
      <w:pPr>
        <w:pStyle w:val="PRLBody"/>
        <w:numPr>
          <w:ilvl w:val="0"/>
          <w:numId w:val="2"/>
        </w:numPr>
        <w:adjustRightInd/>
      </w:pPr>
      <w:r>
        <w:t>We want to draw</w:t>
      </w:r>
      <w:r w:rsidR="00B006E4">
        <w:t xml:space="preserve"> on our understanding of the OCP to repurpose it as a light-responsive protein that can be used to connect or activate engineered photosynthetic modules for specific applications (ex: Optogenetics)</w:t>
      </w:r>
      <w:r>
        <w:t>.</w:t>
      </w:r>
    </w:p>
    <w:sectPr w:rsidR="00B006E4" w:rsidSect="000C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tham SSm A">
    <w:charset w:val="00"/>
    <w:family w:val="auto"/>
    <w:pitch w:val="variable"/>
    <w:sig w:usb0="A100007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A95"/>
    <w:multiLevelType w:val="hybridMultilevel"/>
    <w:tmpl w:val="A37434B2"/>
    <w:lvl w:ilvl="0" w:tplc="9678F1D2">
      <w:numFmt w:val="bullet"/>
      <w:lvlText w:val="-"/>
      <w:lvlJc w:val="left"/>
      <w:pPr>
        <w:ind w:left="720" w:hanging="360"/>
      </w:pPr>
      <w:rPr>
        <w:rFonts w:ascii="Gotham SSm A" w:eastAsiaTheme="minorHAnsi" w:hAnsi="Gotham SSm 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247FC"/>
    <w:multiLevelType w:val="hybridMultilevel"/>
    <w:tmpl w:val="9F7A7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FF"/>
    <w:rsid w:val="00001D81"/>
    <w:rsid w:val="00003121"/>
    <w:rsid w:val="00003279"/>
    <w:rsid w:val="0005327E"/>
    <w:rsid w:val="000670CA"/>
    <w:rsid w:val="0009007C"/>
    <w:rsid w:val="00093622"/>
    <w:rsid w:val="000B1ABC"/>
    <w:rsid w:val="000C0840"/>
    <w:rsid w:val="000C5916"/>
    <w:rsid w:val="000D1382"/>
    <w:rsid w:val="000D1670"/>
    <w:rsid w:val="000F7A62"/>
    <w:rsid w:val="000F7B91"/>
    <w:rsid w:val="00102DD8"/>
    <w:rsid w:val="001319DF"/>
    <w:rsid w:val="00152908"/>
    <w:rsid w:val="001549E5"/>
    <w:rsid w:val="00167B8E"/>
    <w:rsid w:val="00181C14"/>
    <w:rsid w:val="00183921"/>
    <w:rsid w:val="00196406"/>
    <w:rsid w:val="001C4C76"/>
    <w:rsid w:val="001F134F"/>
    <w:rsid w:val="002131ED"/>
    <w:rsid w:val="0021790C"/>
    <w:rsid w:val="00220E76"/>
    <w:rsid w:val="00223B29"/>
    <w:rsid w:val="002267A1"/>
    <w:rsid w:val="0023014B"/>
    <w:rsid w:val="002336A1"/>
    <w:rsid w:val="002341F3"/>
    <w:rsid w:val="00252091"/>
    <w:rsid w:val="00271B65"/>
    <w:rsid w:val="00280EB2"/>
    <w:rsid w:val="00281D04"/>
    <w:rsid w:val="002A448C"/>
    <w:rsid w:val="002B0166"/>
    <w:rsid w:val="002C34FB"/>
    <w:rsid w:val="002C6345"/>
    <w:rsid w:val="002E13D3"/>
    <w:rsid w:val="002F541F"/>
    <w:rsid w:val="0030344F"/>
    <w:rsid w:val="00303BBA"/>
    <w:rsid w:val="00316F69"/>
    <w:rsid w:val="00324190"/>
    <w:rsid w:val="0034621E"/>
    <w:rsid w:val="003473A4"/>
    <w:rsid w:val="003534FC"/>
    <w:rsid w:val="00353B55"/>
    <w:rsid w:val="003562BC"/>
    <w:rsid w:val="00367B7C"/>
    <w:rsid w:val="003D0D6F"/>
    <w:rsid w:val="003E1C06"/>
    <w:rsid w:val="0040221D"/>
    <w:rsid w:val="00404F2A"/>
    <w:rsid w:val="00411613"/>
    <w:rsid w:val="00424350"/>
    <w:rsid w:val="00455759"/>
    <w:rsid w:val="004657A1"/>
    <w:rsid w:val="004775C3"/>
    <w:rsid w:val="004816E4"/>
    <w:rsid w:val="0048376B"/>
    <w:rsid w:val="00493BE4"/>
    <w:rsid w:val="004B12FD"/>
    <w:rsid w:val="004B6ACD"/>
    <w:rsid w:val="004B70AB"/>
    <w:rsid w:val="004D4B29"/>
    <w:rsid w:val="004F51FD"/>
    <w:rsid w:val="00521FA1"/>
    <w:rsid w:val="005267FB"/>
    <w:rsid w:val="00552055"/>
    <w:rsid w:val="005523BE"/>
    <w:rsid w:val="00555E17"/>
    <w:rsid w:val="0056576C"/>
    <w:rsid w:val="0057519B"/>
    <w:rsid w:val="0059678F"/>
    <w:rsid w:val="005A2157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57B52"/>
    <w:rsid w:val="00660843"/>
    <w:rsid w:val="00673E04"/>
    <w:rsid w:val="00687C63"/>
    <w:rsid w:val="00693571"/>
    <w:rsid w:val="006A50C1"/>
    <w:rsid w:val="006A6CA9"/>
    <w:rsid w:val="006B16C3"/>
    <w:rsid w:val="006B2B81"/>
    <w:rsid w:val="006B592B"/>
    <w:rsid w:val="006F3D55"/>
    <w:rsid w:val="007377F5"/>
    <w:rsid w:val="00746269"/>
    <w:rsid w:val="0076119D"/>
    <w:rsid w:val="007733B7"/>
    <w:rsid w:val="00783F21"/>
    <w:rsid w:val="007A02A2"/>
    <w:rsid w:val="007B47B5"/>
    <w:rsid w:val="007B58C6"/>
    <w:rsid w:val="007C30EB"/>
    <w:rsid w:val="007D1211"/>
    <w:rsid w:val="007E5542"/>
    <w:rsid w:val="007E7769"/>
    <w:rsid w:val="007F2794"/>
    <w:rsid w:val="007F5899"/>
    <w:rsid w:val="00810CCE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2646"/>
    <w:rsid w:val="008E4D78"/>
    <w:rsid w:val="008F124A"/>
    <w:rsid w:val="0090675B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054F4"/>
    <w:rsid w:val="00A1443F"/>
    <w:rsid w:val="00A32945"/>
    <w:rsid w:val="00A35607"/>
    <w:rsid w:val="00A71A03"/>
    <w:rsid w:val="00A760CE"/>
    <w:rsid w:val="00A7708D"/>
    <w:rsid w:val="00A80495"/>
    <w:rsid w:val="00A919B9"/>
    <w:rsid w:val="00AB0CD9"/>
    <w:rsid w:val="00AC7E72"/>
    <w:rsid w:val="00AD174E"/>
    <w:rsid w:val="00AE5D40"/>
    <w:rsid w:val="00B006E4"/>
    <w:rsid w:val="00B26010"/>
    <w:rsid w:val="00B31CCC"/>
    <w:rsid w:val="00B6411A"/>
    <w:rsid w:val="00B908B2"/>
    <w:rsid w:val="00B93B90"/>
    <w:rsid w:val="00BB4D3B"/>
    <w:rsid w:val="00BB747F"/>
    <w:rsid w:val="00BD62C4"/>
    <w:rsid w:val="00BD68FF"/>
    <w:rsid w:val="00BF330C"/>
    <w:rsid w:val="00C34DB3"/>
    <w:rsid w:val="00C40487"/>
    <w:rsid w:val="00C56BCC"/>
    <w:rsid w:val="00C628B3"/>
    <w:rsid w:val="00C642E3"/>
    <w:rsid w:val="00C704FB"/>
    <w:rsid w:val="00C708C9"/>
    <w:rsid w:val="00C7359D"/>
    <w:rsid w:val="00C7761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6EB"/>
    <w:rsid w:val="00D4040B"/>
    <w:rsid w:val="00D531CE"/>
    <w:rsid w:val="00D613E1"/>
    <w:rsid w:val="00D61E89"/>
    <w:rsid w:val="00D62FDF"/>
    <w:rsid w:val="00D643D5"/>
    <w:rsid w:val="00DF68FF"/>
    <w:rsid w:val="00DF7E6D"/>
    <w:rsid w:val="00E12DEC"/>
    <w:rsid w:val="00E16132"/>
    <w:rsid w:val="00E41111"/>
    <w:rsid w:val="00E56532"/>
    <w:rsid w:val="00E770CF"/>
    <w:rsid w:val="00E812A0"/>
    <w:rsid w:val="00E85AA1"/>
    <w:rsid w:val="00E91825"/>
    <w:rsid w:val="00EB24C1"/>
    <w:rsid w:val="00EB25A6"/>
    <w:rsid w:val="00EC68D1"/>
    <w:rsid w:val="00EF5E08"/>
    <w:rsid w:val="00F01720"/>
    <w:rsid w:val="00F03DFE"/>
    <w:rsid w:val="00F04B8A"/>
    <w:rsid w:val="00F216E9"/>
    <w:rsid w:val="00F32613"/>
    <w:rsid w:val="00F42780"/>
    <w:rsid w:val="00F43C36"/>
    <w:rsid w:val="00F67D9B"/>
    <w:rsid w:val="00F71C4D"/>
    <w:rsid w:val="00F73463"/>
    <w:rsid w:val="00F8270F"/>
    <w:rsid w:val="00F900C0"/>
    <w:rsid w:val="00F971D2"/>
    <w:rsid w:val="00FD6D20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paragraph" w:customStyle="1" w:styleId="PRLBody">
    <w:name w:val="PRL Body"/>
    <w:basedOn w:val="Normal"/>
    <w:qFormat/>
    <w:rsid w:val="00E16132"/>
    <w:pPr>
      <w:widowControl w:val="0"/>
      <w:autoSpaceDE w:val="0"/>
      <w:autoSpaceDN w:val="0"/>
      <w:adjustRightInd w:val="0"/>
      <w:spacing w:after="150"/>
    </w:pPr>
    <w:rPr>
      <w:rFonts w:ascii="Gotham SSm A" w:hAnsi="Gotham SSm A" w:cs="Arial"/>
      <w:color w:val="333333"/>
      <w:shd w:val="clear" w:color="auto" w:fill="FFFFFF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semiHidden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E16132"/>
    <w:pPr>
      <w:shd w:val="clear" w:color="auto" w:fill="FFFFFF"/>
      <w:spacing w:before="150" w:after="150"/>
      <w:outlineLvl w:val="3"/>
    </w:pPr>
    <w:rPr>
      <w:rFonts w:ascii="Gotham SSm A" w:eastAsia="Times New Roman" w:hAnsi="Gotham SSm A"/>
      <w:b/>
      <w:bCs/>
      <w:color w:val="333333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uwatig/Library/Group%20Containers/UBF8T346G9.Office/User%20Content.localized/Templates.localized/PRL%20artic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PRL article.dotx</Template>
  <TotalTime>32</TotalTime>
  <Pages>2</Pages>
  <Words>619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6</cp:revision>
  <dcterms:created xsi:type="dcterms:W3CDTF">2017-09-15T18:07:00Z</dcterms:created>
  <dcterms:modified xsi:type="dcterms:W3CDTF">2017-09-18T20:56:00Z</dcterms:modified>
</cp:coreProperties>
</file>