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1F01F" w14:textId="77777777" w:rsidR="00C86063" w:rsidRPr="00AB6D2F" w:rsidRDefault="00C86063" w:rsidP="003C2B47">
      <w:pPr>
        <w:pStyle w:val="PRLHeader"/>
      </w:pPr>
      <w:r w:rsidRPr="00AB6D2F">
        <w:t>Robust Photosynthesis in Dynamic Environments</w:t>
      </w:r>
    </w:p>
    <w:p w14:paraId="33A1EBCB" w14:textId="77777777" w:rsidR="00950AF4" w:rsidRPr="00950AF4" w:rsidRDefault="00950AF4" w:rsidP="003C2B47">
      <w:pPr>
        <w:pStyle w:val="PRLBody"/>
      </w:pPr>
      <w:r w:rsidRPr="00950AF4">
        <w:t>Plants rely on sunlight to meet their biochemical needs for cell maintenance, growth, and defense, through photosynthesis, the process that powers life on our planet.</w:t>
      </w:r>
    </w:p>
    <w:p w14:paraId="65DF997E" w14:textId="77777777" w:rsidR="00950AF4" w:rsidRPr="00950AF4" w:rsidRDefault="00950AF4" w:rsidP="003C2B47">
      <w:pPr>
        <w:pStyle w:val="PRLBody"/>
      </w:pPr>
      <w:r w:rsidRPr="00950AF4">
        <w:t>Decades of research have given us a detailed view of the core cell components of photosynthesis. These components have been studied the most thoroughly under highly controlled laboratory conditions.</w:t>
      </w:r>
    </w:p>
    <w:p w14:paraId="4E10734E" w14:textId="77777777" w:rsidR="00950AF4" w:rsidRPr="00950AF4" w:rsidRDefault="00950AF4" w:rsidP="003C2B47">
      <w:pPr>
        <w:pStyle w:val="PRLBody"/>
      </w:pPr>
      <w:r w:rsidRPr="00950AF4">
        <w:t>Now, scientists want to increase the efficiency of photosynthesis and improve crop productivity around the world, so we can tackle the problems of feeding billions of people and producing biofuels with cleaner environmental footprints.</w:t>
      </w:r>
    </w:p>
    <w:p w14:paraId="68244CD4" w14:textId="77777777" w:rsidR="00950AF4" w:rsidRPr="00950AF4" w:rsidRDefault="00950AF4" w:rsidP="003C2B47">
      <w:pPr>
        <w:pStyle w:val="PRLBody"/>
      </w:pPr>
      <w:r w:rsidRPr="00950AF4">
        <w:t>Yet, a major challenge in plant biology is understanding how photosynthetic reactions are managed and tuned in the real world.</w:t>
      </w:r>
    </w:p>
    <w:p w14:paraId="5464DA12" w14:textId="77777777" w:rsidR="00C86063" w:rsidRDefault="00C86063" w:rsidP="003C2B47">
      <w:pPr>
        <w:pStyle w:val="PRLHeader"/>
      </w:pPr>
    </w:p>
    <w:p w14:paraId="3C0EC1FA" w14:textId="77777777" w:rsidR="00C86063" w:rsidRPr="001C0638" w:rsidRDefault="00C86063" w:rsidP="003C2B47">
      <w:pPr>
        <w:pStyle w:val="PRLHeader"/>
      </w:pPr>
      <w:r w:rsidRPr="001C0638">
        <w:t>The challenge: studying photosynthesis in dynamic environments</w:t>
      </w:r>
    </w:p>
    <w:p w14:paraId="5FBDCCAC" w14:textId="77777777" w:rsidR="00950AF4" w:rsidRPr="00950AF4" w:rsidRDefault="00950AF4" w:rsidP="003C2B47">
      <w:pPr>
        <w:pStyle w:val="PRLBody"/>
      </w:pPr>
      <w:r w:rsidRPr="00950AF4">
        <w:t>Natural environments, unlike the lab, are highly unpredictable: light conditions can change in fractions of a second, while rapid changes in other environmental factors, such as temperature or moisture, can affect how well the photosynthetic machinery can operate.</w:t>
      </w:r>
    </w:p>
    <w:p w14:paraId="0F61CDDC" w14:textId="77777777" w:rsidR="00950AF4" w:rsidRPr="00950AF4" w:rsidRDefault="00950AF4" w:rsidP="003C2B47">
      <w:pPr>
        <w:pStyle w:val="PRLBody"/>
      </w:pPr>
      <w:r w:rsidRPr="00950AF4">
        <w:t xml:space="preserve">This is particularly dangerous for plants, because any imbalance between the light absorbed and the energy used can lead to the formation of destructive by-products (Reactive Oxygen Species: ROS) and </w:t>
      </w:r>
      <w:proofErr w:type="spellStart"/>
      <w:r w:rsidRPr="00950AF4">
        <w:t>photodamage</w:t>
      </w:r>
      <w:proofErr w:type="spellEnd"/>
      <w:r w:rsidRPr="00950AF4">
        <w:t>.</w:t>
      </w:r>
    </w:p>
    <w:p w14:paraId="36232F90" w14:textId="77777777" w:rsidR="00950AF4" w:rsidRPr="00950AF4" w:rsidRDefault="00950AF4" w:rsidP="003C2B47">
      <w:pPr>
        <w:pStyle w:val="PRLBody"/>
      </w:pPr>
      <w:r w:rsidRPr="00950AF4">
        <w:t>In response, the plant photosynthetic machinery has accordingly evolved to anticipate unexpected changes, through support functions that adjust the system for short term changes (fluctuating light due to a passing cloud) and for long term events (heat waves or droughts).</w:t>
      </w:r>
    </w:p>
    <w:p w14:paraId="7EE47B74" w14:textId="77777777" w:rsidR="00950AF4" w:rsidRPr="00950AF4" w:rsidRDefault="00950AF4" w:rsidP="003C2B47">
      <w:pPr>
        <w:pStyle w:val="PRLBody"/>
      </w:pPr>
      <w:r w:rsidRPr="00950AF4">
        <w:t>Despite the importance of these support functions to plants growth and stability in the real world, the nature of their components and how they integrate with the core photosynthetic machinery is relatively unexplored.</w:t>
      </w:r>
    </w:p>
    <w:p w14:paraId="1E6110AC" w14:textId="57183C25" w:rsidR="00950AF4" w:rsidRPr="00950AF4" w:rsidRDefault="00950AF4" w:rsidP="003C2B47">
      <w:pPr>
        <w:pStyle w:val="PRLBody"/>
      </w:pPr>
      <w:r w:rsidRPr="00950AF4">
        <w:t>Part of the difficulty in studying these components is the lack of good tools to appro</w:t>
      </w:r>
      <w:r w:rsidR="007C2D20">
        <w:t>ach the problem systematically.</w:t>
      </w:r>
    </w:p>
    <w:p w14:paraId="4C3B7722" w14:textId="77777777" w:rsidR="00C86063" w:rsidRDefault="00C86063" w:rsidP="00364D25">
      <w:pPr>
        <w:pStyle w:val="PRLHeader"/>
      </w:pPr>
      <w:r>
        <w:t>Our approach: "Bringing the field to the lab"</w:t>
      </w:r>
    </w:p>
    <w:p w14:paraId="42F16566" w14:textId="164101D0" w:rsidR="00950AF4" w:rsidRPr="00950AF4" w:rsidRDefault="00950AF4" w:rsidP="003C2B47">
      <w:pPr>
        <w:pStyle w:val="PRLBody"/>
      </w:pPr>
      <w:r w:rsidRPr="00950AF4">
        <w:t xml:space="preserve">We are tackling this research through a combination of </w:t>
      </w:r>
      <w:r w:rsidR="000B5732">
        <w:t>strategies and new technologies</w:t>
      </w:r>
      <w:r w:rsidRPr="00950AF4">
        <w:t>:</w:t>
      </w:r>
    </w:p>
    <w:p w14:paraId="41CBCE20" w14:textId="77777777" w:rsidR="00950AF4" w:rsidRPr="00950AF4" w:rsidRDefault="00950AF4" w:rsidP="007C2D20">
      <w:pPr>
        <w:pStyle w:val="PRLBody"/>
        <w:numPr>
          <w:ilvl w:val="0"/>
          <w:numId w:val="9"/>
        </w:numPr>
      </w:pPr>
      <w:r w:rsidRPr="00950AF4">
        <w:rPr>
          <w:b/>
          <w:bCs/>
        </w:rPr>
        <w:t>Developing</w:t>
      </w:r>
      <w:r w:rsidRPr="00950AF4">
        <w:t xml:space="preserve"> </w:t>
      </w:r>
      <w:r w:rsidRPr="00950AF4">
        <w:rPr>
          <w:b/>
          <w:bCs/>
        </w:rPr>
        <w:t>new scientific instruments</w:t>
      </w:r>
      <w:r w:rsidRPr="00950AF4">
        <w:t xml:space="preserve"> that allow us to test plants under a wide range of realistic conditions and to identify undiscovered </w:t>
      </w:r>
      <w:r w:rsidRPr="00950AF4">
        <w:lastRenderedPageBreak/>
        <w:t>processes that tune photosynthesis;</w:t>
      </w:r>
    </w:p>
    <w:p w14:paraId="42AF73D2" w14:textId="77777777" w:rsidR="00950AF4" w:rsidRPr="00950AF4" w:rsidRDefault="00950AF4" w:rsidP="007C2D20">
      <w:pPr>
        <w:pStyle w:val="PRLBody"/>
        <w:numPr>
          <w:ilvl w:val="0"/>
          <w:numId w:val="9"/>
        </w:numPr>
      </w:pPr>
      <w:r w:rsidRPr="00950AF4">
        <w:rPr>
          <w:b/>
          <w:bCs/>
        </w:rPr>
        <w:t>Collaborating</w:t>
      </w:r>
      <w:r w:rsidRPr="00950AF4">
        <w:t xml:space="preserve"> with researchers across Michigan State University with expertise in established methods of studying photosynthesis;</w:t>
      </w:r>
    </w:p>
    <w:p w14:paraId="5FFB2318" w14:textId="77777777" w:rsidR="00950AF4" w:rsidRPr="00950AF4" w:rsidRDefault="00950AF4" w:rsidP="007C2D20">
      <w:pPr>
        <w:pStyle w:val="PRLBody"/>
        <w:numPr>
          <w:ilvl w:val="0"/>
          <w:numId w:val="9"/>
        </w:numPr>
      </w:pPr>
      <w:r w:rsidRPr="00950AF4">
        <w:t xml:space="preserve">Taking advantage of </w:t>
      </w:r>
      <w:r w:rsidRPr="00950AF4">
        <w:rPr>
          <w:b/>
          <w:bCs/>
        </w:rPr>
        <w:t>large on-campus collections of plants</w:t>
      </w:r>
      <w:r w:rsidRPr="00950AF4">
        <w:t xml:space="preserve"> with distinct ecotypes and mutants;</w:t>
      </w:r>
    </w:p>
    <w:p w14:paraId="407E2776" w14:textId="77777777" w:rsidR="00950AF4" w:rsidRPr="00950AF4" w:rsidRDefault="00950AF4" w:rsidP="007C2D20">
      <w:pPr>
        <w:pStyle w:val="PRLBody"/>
        <w:numPr>
          <w:ilvl w:val="0"/>
          <w:numId w:val="9"/>
        </w:numPr>
      </w:pPr>
      <w:r w:rsidRPr="00950AF4">
        <w:t>Developing</w:t>
      </w:r>
      <w:r w:rsidRPr="00950AF4">
        <w:rPr>
          <w:b/>
          <w:bCs/>
        </w:rPr>
        <w:t xml:space="preserve"> automated big data processing streams and </w:t>
      </w:r>
      <w:proofErr w:type="spellStart"/>
      <w:r w:rsidRPr="00950AF4">
        <w:rPr>
          <w:b/>
          <w:bCs/>
        </w:rPr>
        <w:t>bioinformatic</w:t>
      </w:r>
      <w:proofErr w:type="spellEnd"/>
      <w:r w:rsidRPr="00950AF4">
        <w:rPr>
          <w:b/>
          <w:bCs/>
        </w:rPr>
        <w:t xml:space="preserve"> pipelines</w:t>
      </w:r>
      <w:r w:rsidRPr="00950AF4">
        <w:t>.</w:t>
      </w:r>
    </w:p>
    <w:p w14:paraId="4E3EB317" w14:textId="35E5CDA7" w:rsidR="000B5732" w:rsidRDefault="000B5732" w:rsidP="003C2B47">
      <w:pPr>
        <w:pStyle w:val="PRLBody"/>
      </w:pPr>
      <w:r w:rsidRPr="00364D25">
        <w:rPr>
          <w:b/>
        </w:rPr>
        <w:t xml:space="preserve">Our current </w:t>
      </w:r>
      <w:r w:rsidR="008F3487" w:rsidRPr="00364D25">
        <w:rPr>
          <w:b/>
        </w:rPr>
        <w:t>studies focus on</w:t>
      </w:r>
      <w:r>
        <w:t>:</w:t>
      </w:r>
    </w:p>
    <w:p w14:paraId="72A88F00" w14:textId="72275C03" w:rsidR="006C56AF" w:rsidRPr="006C56AF" w:rsidRDefault="00540D9E" w:rsidP="006C56AF">
      <w:pPr>
        <w:pStyle w:val="PRLBody"/>
        <w:numPr>
          <w:ilvl w:val="0"/>
          <w:numId w:val="8"/>
        </w:numPr>
      </w:pPr>
      <w:r w:rsidRPr="00E453F1">
        <w:rPr>
          <w:b/>
        </w:rPr>
        <w:t>New approaches to h</w:t>
      </w:r>
      <w:r w:rsidR="006C56AF" w:rsidRPr="00E453F1">
        <w:rPr>
          <w:b/>
        </w:rPr>
        <w:t>igh-throughput, non-invasive measurements</w:t>
      </w:r>
      <w:r w:rsidR="006C56AF" w:rsidRPr="006C56AF">
        <w:t xml:space="preserve"> of</w:t>
      </w:r>
      <w:r w:rsidR="006C56AF">
        <w:t xml:space="preserve"> the rapid responses of </w:t>
      </w:r>
      <w:r>
        <w:t>photosynthesis</w:t>
      </w:r>
      <w:r w:rsidR="009D6757">
        <w:t xml:space="preserve"> (</w:t>
      </w:r>
      <w:r w:rsidR="009D6757" w:rsidRPr="009D6757">
        <w:rPr>
          <w:i/>
        </w:rPr>
        <w:t>Jeff</w:t>
      </w:r>
      <w:r w:rsidR="009D6757" w:rsidRPr="009D6757">
        <w:rPr>
          <w:i/>
        </w:rPr>
        <w:t>rey</w:t>
      </w:r>
      <w:r w:rsidR="009D6757" w:rsidRPr="009D6757">
        <w:rPr>
          <w:i/>
        </w:rPr>
        <w:t xml:space="preserve"> Cruz</w:t>
      </w:r>
      <w:r w:rsidR="009D6757" w:rsidRPr="009D6757">
        <w:rPr>
          <w:i/>
        </w:rPr>
        <w:t>, Kramer and Sharkey labs</w:t>
      </w:r>
      <w:r w:rsidR="009D6757">
        <w:t>)</w:t>
      </w:r>
      <w:r>
        <w:t>;</w:t>
      </w:r>
    </w:p>
    <w:p w14:paraId="4A9F578B" w14:textId="49587660" w:rsidR="007B1A7C" w:rsidRDefault="00540D9E" w:rsidP="007B1A7C">
      <w:pPr>
        <w:pStyle w:val="PRLBody"/>
        <w:numPr>
          <w:ilvl w:val="0"/>
          <w:numId w:val="8"/>
        </w:numPr>
      </w:pPr>
      <w:r>
        <w:t>T</w:t>
      </w:r>
      <w:r w:rsidR="006C56AF">
        <w:t xml:space="preserve">he </w:t>
      </w:r>
      <w:r w:rsidR="006C56AF" w:rsidRPr="00E453F1">
        <w:rPr>
          <w:b/>
        </w:rPr>
        <w:t xml:space="preserve">dynamic organization of photosynthetic </w:t>
      </w:r>
      <w:r w:rsidR="00AB6B01" w:rsidRPr="00E453F1">
        <w:rPr>
          <w:b/>
        </w:rPr>
        <w:t>complexes</w:t>
      </w:r>
      <w:r w:rsidR="00AB6B01">
        <w:t>, including how they safely assemble and repair themselves</w:t>
      </w:r>
      <w:r w:rsidR="009D6757">
        <w:t xml:space="preserve"> (</w:t>
      </w:r>
      <w:r w:rsidR="009D6757" w:rsidRPr="009D6757">
        <w:rPr>
          <w:i/>
        </w:rPr>
        <w:t xml:space="preserve">Ben </w:t>
      </w:r>
      <w:proofErr w:type="spellStart"/>
      <w:r w:rsidR="009D6757" w:rsidRPr="009D6757">
        <w:rPr>
          <w:i/>
        </w:rPr>
        <w:t>Lucker</w:t>
      </w:r>
      <w:proofErr w:type="spellEnd"/>
      <w:r w:rsidR="009D6757" w:rsidRPr="009D6757">
        <w:rPr>
          <w:i/>
        </w:rPr>
        <w:t>, Kramer and Benning labs</w:t>
      </w:r>
      <w:r w:rsidR="009D6757">
        <w:t>)</w:t>
      </w:r>
      <w:r w:rsidR="00AB6B01">
        <w:t>;</w:t>
      </w:r>
    </w:p>
    <w:p w14:paraId="41ED9D4D" w14:textId="11978A3E" w:rsidR="00AB6B01" w:rsidRDefault="00540D9E" w:rsidP="007B1A7C">
      <w:pPr>
        <w:pStyle w:val="PRLBody"/>
        <w:numPr>
          <w:ilvl w:val="0"/>
          <w:numId w:val="8"/>
        </w:numPr>
      </w:pPr>
      <w:r>
        <w:t>T</w:t>
      </w:r>
      <w:r w:rsidR="00AB6B01">
        <w:t xml:space="preserve">he </w:t>
      </w:r>
      <w:r w:rsidR="00AB6B01" w:rsidRPr="00E453F1">
        <w:rPr>
          <w:b/>
        </w:rPr>
        <w:t>ATP synthase</w:t>
      </w:r>
      <w:r w:rsidR="00AB6B01">
        <w:t xml:space="preserve">, a protein complex in the chloroplast, as the </w:t>
      </w:r>
      <w:r>
        <w:t>“</w:t>
      </w:r>
      <w:r w:rsidR="00AB6B01">
        <w:t>safety brake</w:t>
      </w:r>
      <w:r>
        <w:t>”</w:t>
      </w:r>
      <w:r w:rsidR="00AB6B01">
        <w:t xml:space="preserve"> of photosynthesis</w:t>
      </w:r>
      <w:r w:rsidR="009D6757">
        <w:t xml:space="preserve"> (</w:t>
      </w:r>
      <w:r w:rsidR="009D6757" w:rsidRPr="009D6757">
        <w:rPr>
          <w:i/>
        </w:rPr>
        <w:t>Atsuko Kanazawa, John Froehlich, Kramer and Sharkey labs</w:t>
      </w:r>
      <w:r w:rsidR="009D6757">
        <w:t>);</w:t>
      </w:r>
    </w:p>
    <w:p w14:paraId="4F38B17D" w14:textId="7D9F2D55" w:rsidR="00AB6B01" w:rsidRDefault="00540D9E" w:rsidP="007B1A7C">
      <w:pPr>
        <w:pStyle w:val="PRLBody"/>
        <w:numPr>
          <w:ilvl w:val="0"/>
          <w:numId w:val="8"/>
        </w:numPr>
      </w:pPr>
      <w:r>
        <w:t>T</w:t>
      </w:r>
      <w:r w:rsidR="00E869AB">
        <w:t xml:space="preserve">he </w:t>
      </w:r>
      <w:r w:rsidR="00E869AB" w:rsidRPr="00E453F1">
        <w:rPr>
          <w:b/>
        </w:rPr>
        <w:t xml:space="preserve">dangers of </w:t>
      </w:r>
      <w:r w:rsidRPr="00E453F1">
        <w:rPr>
          <w:b/>
        </w:rPr>
        <w:t>“</w:t>
      </w:r>
      <w:r w:rsidR="00E869AB" w:rsidRPr="00E453F1">
        <w:rPr>
          <w:b/>
        </w:rPr>
        <w:t>overcharging</w:t>
      </w:r>
      <w:r w:rsidRPr="00E453F1">
        <w:rPr>
          <w:b/>
        </w:rPr>
        <w:t>”</w:t>
      </w:r>
      <w:r w:rsidR="00E869AB" w:rsidRPr="00E453F1">
        <w:rPr>
          <w:b/>
        </w:rPr>
        <w:t xml:space="preserve"> photosynthesis</w:t>
      </w:r>
      <w:r w:rsidR="00E869AB">
        <w:t xml:space="preserve">, </w:t>
      </w:r>
      <w:r>
        <w:t xml:space="preserve">and how that might lead to </w:t>
      </w:r>
      <w:proofErr w:type="spellStart"/>
      <w:r w:rsidR="00E869AB">
        <w:t>photodamage</w:t>
      </w:r>
      <w:proofErr w:type="spellEnd"/>
      <w:r w:rsidR="00E869AB">
        <w:t>, by identifying relevant genes and biophysical processes</w:t>
      </w:r>
      <w:r w:rsidR="009D6757">
        <w:t xml:space="preserve"> (</w:t>
      </w:r>
      <w:r w:rsidR="009D6757" w:rsidRPr="009D6757">
        <w:rPr>
          <w:i/>
        </w:rPr>
        <w:t>Kramer lab</w:t>
      </w:r>
      <w:r w:rsidR="009D6757">
        <w:t xml:space="preserve"> </w:t>
      </w:r>
      <w:r w:rsidR="009D6757" w:rsidRPr="009D6757">
        <w:rPr>
          <w:i/>
        </w:rPr>
        <w:t xml:space="preserve">and </w:t>
      </w:r>
      <w:proofErr w:type="spellStart"/>
      <w:r w:rsidR="009D6757" w:rsidRPr="009D6757">
        <w:rPr>
          <w:i/>
        </w:rPr>
        <w:t>Geoffry</w:t>
      </w:r>
      <w:proofErr w:type="spellEnd"/>
      <w:r w:rsidR="009D6757" w:rsidRPr="009D6757">
        <w:rPr>
          <w:i/>
        </w:rPr>
        <w:t xml:space="preserve"> Davis</w:t>
      </w:r>
      <w:r w:rsidR="009D6757">
        <w:t>)</w:t>
      </w:r>
      <w:r w:rsidR="00E869AB">
        <w:t>;</w:t>
      </w:r>
    </w:p>
    <w:p w14:paraId="260E62FB" w14:textId="78B6AEDE" w:rsidR="00E869AB" w:rsidRDefault="00540D9E" w:rsidP="007B1A7C">
      <w:pPr>
        <w:pStyle w:val="PRLBody"/>
        <w:numPr>
          <w:ilvl w:val="0"/>
          <w:numId w:val="8"/>
        </w:numPr>
      </w:pPr>
      <w:r>
        <w:t>T</w:t>
      </w:r>
      <w:r w:rsidR="00E869AB">
        <w:t xml:space="preserve">he </w:t>
      </w:r>
      <w:r w:rsidR="00E869AB" w:rsidRPr="00E453F1">
        <w:rPr>
          <w:b/>
        </w:rPr>
        <w:t xml:space="preserve">mechanisms of </w:t>
      </w:r>
      <w:r w:rsidR="00E453F1" w:rsidRPr="00E453F1">
        <w:rPr>
          <w:b/>
        </w:rPr>
        <w:t>metabolic sink demand</w:t>
      </w:r>
      <w:r w:rsidR="00E869AB">
        <w:t xml:space="preserve"> and their effect on the light reactions </w:t>
      </w:r>
      <w:r w:rsidR="00E453F1">
        <w:t>of</w:t>
      </w:r>
      <w:r w:rsidR="00E869AB">
        <w:t xml:space="preserve"> cyanobacteria</w:t>
      </w:r>
      <w:r w:rsidR="00E453F1">
        <w:t>l photosynthesis</w:t>
      </w:r>
      <w:r w:rsidR="009D6757">
        <w:t xml:space="preserve"> (</w:t>
      </w:r>
      <w:r w:rsidR="009D6757" w:rsidRPr="009D6757">
        <w:rPr>
          <w:i/>
        </w:rPr>
        <w:t>Ducat and Kramer labs</w:t>
      </w:r>
      <w:r w:rsidR="009D6757">
        <w:t>)</w:t>
      </w:r>
      <w:r w:rsidR="00E869AB">
        <w:t>;</w:t>
      </w:r>
    </w:p>
    <w:p w14:paraId="10F7FB5F" w14:textId="135F8485" w:rsidR="00E869AB" w:rsidRDefault="00E453F1" w:rsidP="007B1A7C">
      <w:pPr>
        <w:pStyle w:val="PRLBody"/>
        <w:numPr>
          <w:ilvl w:val="0"/>
          <w:numId w:val="8"/>
        </w:numPr>
      </w:pPr>
      <w:r>
        <w:t>The</w:t>
      </w:r>
      <w:r w:rsidR="00E869AB">
        <w:t xml:space="preserve"> role of </w:t>
      </w:r>
      <w:r w:rsidR="00E869AB" w:rsidRPr="00E453F1">
        <w:rPr>
          <w:b/>
        </w:rPr>
        <w:t>thylakoid lipids</w:t>
      </w:r>
      <w:r w:rsidR="00E869AB">
        <w:t xml:space="preserve"> in photosynthesis, in dynamic environments</w:t>
      </w:r>
      <w:r w:rsidR="009D6757">
        <w:t xml:space="preserve"> (</w:t>
      </w:r>
      <w:r w:rsidR="009D6757" w:rsidRPr="009D6757">
        <w:rPr>
          <w:i/>
        </w:rPr>
        <w:t xml:space="preserve">Benning and Kramer labs, Ben </w:t>
      </w:r>
      <w:proofErr w:type="spellStart"/>
      <w:r w:rsidR="009D6757" w:rsidRPr="009D6757">
        <w:rPr>
          <w:i/>
        </w:rPr>
        <w:t>Lucker</w:t>
      </w:r>
      <w:proofErr w:type="spellEnd"/>
      <w:r w:rsidR="009D6757">
        <w:t>)</w:t>
      </w:r>
      <w:r w:rsidR="00E869AB">
        <w:t>;</w:t>
      </w:r>
    </w:p>
    <w:p w14:paraId="46F9E58B" w14:textId="34ADFB89" w:rsidR="006C56AF" w:rsidRDefault="00E453F1" w:rsidP="00E869AB">
      <w:pPr>
        <w:pStyle w:val="PRLBody"/>
        <w:numPr>
          <w:ilvl w:val="0"/>
          <w:numId w:val="8"/>
        </w:numPr>
      </w:pPr>
      <w:r>
        <w:t>T</w:t>
      </w:r>
      <w:r w:rsidR="00E869AB">
        <w:t xml:space="preserve">he </w:t>
      </w:r>
      <w:r w:rsidR="00E869AB" w:rsidRPr="00E453F1">
        <w:rPr>
          <w:b/>
        </w:rPr>
        <w:t>evolution of photosynthetic responses</w:t>
      </w:r>
      <w:r w:rsidR="00E869AB">
        <w:t>, in algae</w:t>
      </w:r>
      <w:r>
        <w:t xml:space="preserve">, </w:t>
      </w:r>
      <w:r w:rsidR="00E869AB">
        <w:t>field crops</w:t>
      </w:r>
      <w:r>
        <w:t>,</w:t>
      </w:r>
      <w:r w:rsidR="00E869AB">
        <w:t xml:space="preserve"> and plants</w:t>
      </w:r>
      <w:r w:rsidR="009D6757">
        <w:t xml:space="preserve"> (</w:t>
      </w:r>
      <w:bookmarkStart w:id="0" w:name="_GoBack"/>
      <w:r w:rsidR="009D6757" w:rsidRPr="009D6757">
        <w:rPr>
          <w:i/>
        </w:rPr>
        <w:t xml:space="preserve">Kramer, Benning, Howe, Hu, Sharkey labs, with Jeffrey Cruz, Atsuko Kanazawa, Ben </w:t>
      </w:r>
      <w:proofErr w:type="spellStart"/>
      <w:r w:rsidR="009D6757" w:rsidRPr="009D6757">
        <w:rPr>
          <w:i/>
        </w:rPr>
        <w:t>Lucker</w:t>
      </w:r>
      <w:proofErr w:type="spellEnd"/>
      <w:r w:rsidR="009D6757" w:rsidRPr="009D6757">
        <w:rPr>
          <w:i/>
        </w:rPr>
        <w:t>, and others</w:t>
      </w:r>
      <w:bookmarkEnd w:id="0"/>
      <w:r w:rsidR="009D6757">
        <w:t>)</w:t>
      </w:r>
      <w:r w:rsidR="00E869AB">
        <w:t>.</w:t>
      </w:r>
    </w:p>
    <w:p w14:paraId="0C0EB3A4" w14:textId="0713A043" w:rsidR="006C56AF" w:rsidRDefault="006C56AF" w:rsidP="006C56AF">
      <w:pPr>
        <w:pStyle w:val="PRLBody"/>
      </w:pPr>
      <w:r w:rsidRPr="00950AF4">
        <w:t>Ultimately</w:t>
      </w:r>
      <w:r w:rsidR="00E869AB">
        <w:t>, we want to</w:t>
      </w:r>
      <w:r w:rsidRPr="00950AF4">
        <w:t xml:space="preserve"> bridge the gaps between the field and the lab.</w:t>
      </w:r>
    </w:p>
    <w:p w14:paraId="4893F301" w14:textId="77777777" w:rsidR="00950AF4" w:rsidRPr="00950AF4" w:rsidRDefault="00950AF4" w:rsidP="003C2B47">
      <w:pPr>
        <w:pStyle w:val="PRLBody"/>
      </w:pPr>
      <w:r w:rsidRPr="00950AF4">
        <w:t>For example, our growth chambers allow a researcher to program in fluctuating, yet reproducible conditions. It is possible to gather environmental data from a natural site – say light and temperature readings from an Autumn day in a Michigan park – and then replay these conditions faithfully within the chamber.</w:t>
      </w:r>
    </w:p>
    <w:p w14:paraId="6EDE3F1C" w14:textId="77777777" w:rsidR="00950AF4" w:rsidRPr="00950AF4" w:rsidRDefault="00950AF4" w:rsidP="003C2B47">
      <w:pPr>
        <w:pStyle w:val="PRLBody"/>
      </w:pPr>
      <w:r w:rsidRPr="00950AF4">
        <w:t>On-board detectors monitor the growth and health of the plant lines and can determine how efficiently their photosynthesis proceeds, without destroying the plants, by using spectroscopic and fluorescence sensors.</w:t>
      </w:r>
    </w:p>
    <w:p w14:paraId="5F27F587" w14:textId="77777777" w:rsidR="00950AF4" w:rsidRPr="00950AF4" w:rsidRDefault="00950AF4" w:rsidP="003C2B47">
      <w:pPr>
        <w:pStyle w:val="PRLBody"/>
      </w:pPr>
      <w:r w:rsidRPr="00950AF4">
        <w:t>Furthermore, we have developed the capability to gather plant data from across the globe, in collaboration with researchers, educators, farmers, and citizen scientists, allowing for crowdsourced analysis of plant performance.</w:t>
      </w:r>
    </w:p>
    <w:p w14:paraId="1B032CAA" w14:textId="77777777" w:rsidR="00950AF4" w:rsidRPr="00950AF4" w:rsidRDefault="00950AF4" w:rsidP="003C2B47">
      <w:pPr>
        <w:pStyle w:val="PRLBody"/>
      </w:pPr>
      <w:r w:rsidRPr="00950AF4">
        <w:t>In this way, we are uncovering the functions of previously unknown genes that are essential to protect photosynthesis against environmental fluctuations and stresses. This will help us breed or create more resilient and productive plants.</w:t>
      </w:r>
    </w:p>
    <w:p w14:paraId="5ACD33E2" w14:textId="2ACB4424" w:rsidR="00992727" w:rsidRPr="00181C14" w:rsidRDefault="00950AF4" w:rsidP="00E453F1">
      <w:pPr>
        <w:pStyle w:val="PRLBody"/>
      </w:pPr>
      <w:r w:rsidRPr="00950AF4">
        <w:t xml:space="preserve">This research is one of </w:t>
      </w:r>
      <w:hyperlink r:id="rId5" w:history="1">
        <w:r w:rsidRPr="00950AF4">
          <w:rPr>
            <w:rStyle w:val="Hyperlink"/>
          </w:rPr>
          <w:t>three core projects</w:t>
        </w:r>
      </w:hyperlink>
      <w:r w:rsidRPr="00950AF4">
        <w:t xml:space="preserve"> funded by the </w:t>
      </w:r>
      <w:hyperlink r:id="rId6" w:history="1">
        <w:r w:rsidRPr="00950AF4">
          <w:rPr>
            <w:rStyle w:val="Hyperlink"/>
          </w:rPr>
          <w:t>US Department of Energy, Office of Basic Energy Sciences</w:t>
        </w:r>
      </w:hyperlink>
      <w:r w:rsidRPr="00950AF4">
        <w:t>.</w:t>
      </w:r>
    </w:p>
    <w:sectPr w:rsidR="00992727" w:rsidRPr="00181C14" w:rsidSect="000C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otham SSm A">
    <w:charset w:val="00"/>
    <w:family w:val="auto"/>
    <w:pitch w:val="variable"/>
    <w:sig w:usb0="A100007F" w:usb1="4000005B"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23046"/>
    <w:multiLevelType w:val="hybridMultilevel"/>
    <w:tmpl w:val="48B24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651AD"/>
    <w:multiLevelType w:val="hybridMultilevel"/>
    <w:tmpl w:val="A08CC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1A2BBA"/>
    <w:multiLevelType w:val="hybridMultilevel"/>
    <w:tmpl w:val="65E682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F218BE"/>
    <w:multiLevelType w:val="hybridMultilevel"/>
    <w:tmpl w:val="BC606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035A45"/>
    <w:multiLevelType w:val="hybridMultilevel"/>
    <w:tmpl w:val="281E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D41E5"/>
    <w:multiLevelType w:val="multilevel"/>
    <w:tmpl w:val="4BECE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3677FA"/>
    <w:multiLevelType w:val="multilevel"/>
    <w:tmpl w:val="F52C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8818B2"/>
    <w:multiLevelType w:val="hybridMultilevel"/>
    <w:tmpl w:val="07A0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EE3540"/>
    <w:multiLevelType w:val="hybridMultilevel"/>
    <w:tmpl w:val="0D86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8"/>
  </w:num>
  <w:num w:numId="5">
    <w:abstractNumId w:val="7"/>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63"/>
    <w:rsid w:val="00001D81"/>
    <w:rsid w:val="00003121"/>
    <w:rsid w:val="00003279"/>
    <w:rsid w:val="0005327E"/>
    <w:rsid w:val="000670CA"/>
    <w:rsid w:val="0009007C"/>
    <w:rsid w:val="00093622"/>
    <w:rsid w:val="000B1ABC"/>
    <w:rsid w:val="000B5732"/>
    <w:rsid w:val="000C0840"/>
    <w:rsid w:val="000C5916"/>
    <w:rsid w:val="000D1670"/>
    <w:rsid w:val="000F7B91"/>
    <w:rsid w:val="00102DD8"/>
    <w:rsid w:val="001319DF"/>
    <w:rsid w:val="001549E5"/>
    <w:rsid w:val="00167B8E"/>
    <w:rsid w:val="00176B3B"/>
    <w:rsid w:val="00181C14"/>
    <w:rsid w:val="00183921"/>
    <w:rsid w:val="00196406"/>
    <w:rsid w:val="001C4C76"/>
    <w:rsid w:val="002131ED"/>
    <w:rsid w:val="0021790C"/>
    <w:rsid w:val="00220E76"/>
    <w:rsid w:val="002267A1"/>
    <w:rsid w:val="0023014B"/>
    <w:rsid w:val="002336A1"/>
    <w:rsid w:val="00252091"/>
    <w:rsid w:val="00280EB2"/>
    <w:rsid w:val="00281D04"/>
    <w:rsid w:val="002A448C"/>
    <w:rsid w:val="002B0166"/>
    <w:rsid w:val="002C6345"/>
    <w:rsid w:val="002F541F"/>
    <w:rsid w:val="00316F69"/>
    <w:rsid w:val="00324190"/>
    <w:rsid w:val="0034621E"/>
    <w:rsid w:val="003473A4"/>
    <w:rsid w:val="00353B55"/>
    <w:rsid w:val="003562BC"/>
    <w:rsid w:val="00364D25"/>
    <w:rsid w:val="00367B7C"/>
    <w:rsid w:val="003C2B47"/>
    <w:rsid w:val="003D0D6F"/>
    <w:rsid w:val="00404F2A"/>
    <w:rsid w:val="00411613"/>
    <w:rsid w:val="00424350"/>
    <w:rsid w:val="00455759"/>
    <w:rsid w:val="004657A1"/>
    <w:rsid w:val="004775C3"/>
    <w:rsid w:val="004816E4"/>
    <w:rsid w:val="0048376B"/>
    <w:rsid w:val="00493BE4"/>
    <w:rsid w:val="004B6ACD"/>
    <w:rsid w:val="004B70AB"/>
    <w:rsid w:val="004D4B29"/>
    <w:rsid w:val="004F51FD"/>
    <w:rsid w:val="00521FA1"/>
    <w:rsid w:val="00540D9E"/>
    <w:rsid w:val="00552055"/>
    <w:rsid w:val="005523BE"/>
    <w:rsid w:val="00555E17"/>
    <w:rsid w:val="0056576C"/>
    <w:rsid w:val="0057519B"/>
    <w:rsid w:val="0059678F"/>
    <w:rsid w:val="005A2157"/>
    <w:rsid w:val="005A68F5"/>
    <w:rsid w:val="005A7A15"/>
    <w:rsid w:val="005B025A"/>
    <w:rsid w:val="005B043E"/>
    <w:rsid w:val="005B43EF"/>
    <w:rsid w:val="005C6E6B"/>
    <w:rsid w:val="005D0E2A"/>
    <w:rsid w:val="005D1814"/>
    <w:rsid w:val="005D19C7"/>
    <w:rsid w:val="005D3741"/>
    <w:rsid w:val="005E2106"/>
    <w:rsid w:val="005F6FA6"/>
    <w:rsid w:val="005F777E"/>
    <w:rsid w:val="00607185"/>
    <w:rsid w:val="00611D4E"/>
    <w:rsid w:val="00613C22"/>
    <w:rsid w:val="0064355D"/>
    <w:rsid w:val="006529F0"/>
    <w:rsid w:val="00660843"/>
    <w:rsid w:val="00673E04"/>
    <w:rsid w:val="00687C63"/>
    <w:rsid w:val="00693571"/>
    <w:rsid w:val="006A50C1"/>
    <w:rsid w:val="006A6CA9"/>
    <w:rsid w:val="006B16C3"/>
    <w:rsid w:val="006B2B81"/>
    <w:rsid w:val="006B592B"/>
    <w:rsid w:val="006C56AF"/>
    <w:rsid w:val="007377F5"/>
    <w:rsid w:val="00746269"/>
    <w:rsid w:val="0076119D"/>
    <w:rsid w:val="007733B7"/>
    <w:rsid w:val="00783F21"/>
    <w:rsid w:val="007B1A7C"/>
    <w:rsid w:val="007B47B5"/>
    <w:rsid w:val="007B58C6"/>
    <w:rsid w:val="007C2D20"/>
    <w:rsid w:val="007C30EB"/>
    <w:rsid w:val="007D1211"/>
    <w:rsid w:val="007E5542"/>
    <w:rsid w:val="007E7769"/>
    <w:rsid w:val="007F2794"/>
    <w:rsid w:val="007F5899"/>
    <w:rsid w:val="008450CB"/>
    <w:rsid w:val="00846172"/>
    <w:rsid w:val="00851D05"/>
    <w:rsid w:val="008624D4"/>
    <w:rsid w:val="0086641D"/>
    <w:rsid w:val="00872170"/>
    <w:rsid w:val="00882C5C"/>
    <w:rsid w:val="008C0CA5"/>
    <w:rsid w:val="008C49B6"/>
    <w:rsid w:val="008E4D78"/>
    <w:rsid w:val="008F124A"/>
    <w:rsid w:val="008F3487"/>
    <w:rsid w:val="0090675B"/>
    <w:rsid w:val="00920CBA"/>
    <w:rsid w:val="00923B7C"/>
    <w:rsid w:val="00927EA9"/>
    <w:rsid w:val="00950AF4"/>
    <w:rsid w:val="009637E3"/>
    <w:rsid w:val="0098550E"/>
    <w:rsid w:val="009907B0"/>
    <w:rsid w:val="0099246B"/>
    <w:rsid w:val="00992727"/>
    <w:rsid w:val="009929CB"/>
    <w:rsid w:val="009B2961"/>
    <w:rsid w:val="009D5647"/>
    <w:rsid w:val="009D6757"/>
    <w:rsid w:val="00A1443F"/>
    <w:rsid w:val="00A32945"/>
    <w:rsid w:val="00A35607"/>
    <w:rsid w:val="00A71A03"/>
    <w:rsid w:val="00A760CE"/>
    <w:rsid w:val="00A7708D"/>
    <w:rsid w:val="00A80495"/>
    <w:rsid w:val="00A919B9"/>
    <w:rsid w:val="00AB6B01"/>
    <w:rsid w:val="00AC7E72"/>
    <w:rsid w:val="00AD174E"/>
    <w:rsid w:val="00B31CCC"/>
    <w:rsid w:val="00B6411A"/>
    <w:rsid w:val="00B908B2"/>
    <w:rsid w:val="00B93B90"/>
    <w:rsid w:val="00BB747F"/>
    <w:rsid w:val="00BD68FF"/>
    <w:rsid w:val="00BF330C"/>
    <w:rsid w:val="00C14DC9"/>
    <w:rsid w:val="00C34DB3"/>
    <w:rsid w:val="00C40487"/>
    <w:rsid w:val="00C56BCC"/>
    <w:rsid w:val="00C628B3"/>
    <w:rsid w:val="00C642E3"/>
    <w:rsid w:val="00C704FB"/>
    <w:rsid w:val="00C7359D"/>
    <w:rsid w:val="00C77611"/>
    <w:rsid w:val="00C86063"/>
    <w:rsid w:val="00C91366"/>
    <w:rsid w:val="00C924EB"/>
    <w:rsid w:val="00C95159"/>
    <w:rsid w:val="00CA01D5"/>
    <w:rsid w:val="00CA6EE2"/>
    <w:rsid w:val="00CB7210"/>
    <w:rsid w:val="00CC6881"/>
    <w:rsid w:val="00CD1CAC"/>
    <w:rsid w:val="00CF213B"/>
    <w:rsid w:val="00D066EB"/>
    <w:rsid w:val="00D4040B"/>
    <w:rsid w:val="00D531CE"/>
    <w:rsid w:val="00D613E1"/>
    <w:rsid w:val="00D61E89"/>
    <w:rsid w:val="00D62FDF"/>
    <w:rsid w:val="00D643D5"/>
    <w:rsid w:val="00DB211B"/>
    <w:rsid w:val="00DF7E6D"/>
    <w:rsid w:val="00E12DEC"/>
    <w:rsid w:val="00E16132"/>
    <w:rsid w:val="00E41111"/>
    <w:rsid w:val="00E453F1"/>
    <w:rsid w:val="00E56532"/>
    <w:rsid w:val="00E770CF"/>
    <w:rsid w:val="00E812A0"/>
    <w:rsid w:val="00E85AA1"/>
    <w:rsid w:val="00E869AB"/>
    <w:rsid w:val="00E91825"/>
    <w:rsid w:val="00EB24C1"/>
    <w:rsid w:val="00EC68D1"/>
    <w:rsid w:val="00EF5E08"/>
    <w:rsid w:val="00F01720"/>
    <w:rsid w:val="00F03DFE"/>
    <w:rsid w:val="00F216E9"/>
    <w:rsid w:val="00F32613"/>
    <w:rsid w:val="00F43C36"/>
    <w:rsid w:val="00F67D9B"/>
    <w:rsid w:val="00F73463"/>
    <w:rsid w:val="00F8270F"/>
    <w:rsid w:val="00F971D2"/>
    <w:rsid w:val="00FD6D20"/>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E1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5AA1"/>
    <w:rPr>
      <w:rFonts w:ascii="Times New Roman" w:hAnsi="Times New Roman" w:cs="Times New Roman"/>
    </w:rPr>
  </w:style>
  <w:style w:type="paragraph" w:styleId="Heading1">
    <w:name w:val="heading 1"/>
    <w:basedOn w:val="Normal"/>
    <w:next w:val="Normal"/>
    <w:link w:val="Heading1Char"/>
    <w:uiPriority w:val="9"/>
    <w:qFormat/>
    <w:rsid w:val="00E85A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5A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E85AA1"/>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E85AA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5AA1"/>
    <w:rPr>
      <w:rFonts w:ascii="Times New Roman" w:hAnsi="Times New Roman" w:cs="Times New Roman"/>
      <w:b/>
      <w:bCs/>
    </w:rPr>
  </w:style>
  <w:style w:type="character" w:styleId="Strong">
    <w:name w:val="Strong"/>
    <w:basedOn w:val="DefaultParagraphFont"/>
    <w:uiPriority w:val="22"/>
    <w:qFormat/>
    <w:rsid w:val="00E85AA1"/>
    <w:rPr>
      <w:b/>
      <w:bCs/>
    </w:rPr>
  </w:style>
  <w:style w:type="paragraph" w:styleId="NormalWeb">
    <w:name w:val="Normal (Web)"/>
    <w:basedOn w:val="Normal"/>
    <w:uiPriority w:val="99"/>
    <w:unhideWhenUsed/>
    <w:rsid w:val="000B1ABC"/>
    <w:pPr>
      <w:spacing w:before="100" w:beforeAutospacing="1" w:after="100" w:afterAutospacing="1"/>
    </w:pPr>
  </w:style>
  <w:style w:type="character" w:customStyle="1" w:styleId="apple-converted-space">
    <w:name w:val="apple-converted-space"/>
    <w:basedOn w:val="DefaultParagraphFont"/>
    <w:rsid w:val="008F124A"/>
  </w:style>
  <w:style w:type="paragraph" w:customStyle="1" w:styleId="PRLBody">
    <w:name w:val="PRL Body"/>
    <w:basedOn w:val="Normal"/>
    <w:qFormat/>
    <w:rsid w:val="00E16132"/>
    <w:pPr>
      <w:widowControl w:val="0"/>
      <w:autoSpaceDE w:val="0"/>
      <w:autoSpaceDN w:val="0"/>
      <w:adjustRightInd w:val="0"/>
      <w:spacing w:after="150"/>
    </w:pPr>
    <w:rPr>
      <w:rFonts w:ascii="Gotham SSm A" w:hAnsi="Gotham SSm A" w:cs="Arial"/>
      <w:color w:val="333333"/>
      <w:shd w:val="clear" w:color="auto" w:fill="FFFFFF"/>
    </w:rPr>
  </w:style>
  <w:style w:type="character" w:customStyle="1" w:styleId="fa">
    <w:name w:val="fa"/>
    <w:basedOn w:val="DefaultParagraphFont"/>
    <w:rsid w:val="008F124A"/>
  </w:style>
  <w:style w:type="character" w:styleId="Hyperlink">
    <w:name w:val="Hyperlink"/>
    <w:basedOn w:val="DefaultParagraphFont"/>
    <w:uiPriority w:val="99"/>
    <w:unhideWhenUsed/>
    <w:rsid w:val="008F124A"/>
    <w:rPr>
      <w:color w:val="0000FF"/>
      <w:u w:val="single"/>
    </w:rPr>
  </w:style>
  <w:style w:type="character" w:styleId="Emphasis">
    <w:name w:val="Emphasis"/>
    <w:basedOn w:val="DefaultParagraphFont"/>
    <w:uiPriority w:val="20"/>
    <w:qFormat/>
    <w:rsid w:val="00E85AA1"/>
    <w:rPr>
      <w:i/>
      <w:iCs/>
    </w:rPr>
  </w:style>
  <w:style w:type="character" w:styleId="FollowedHyperlink">
    <w:name w:val="FollowedHyperlink"/>
    <w:basedOn w:val="DefaultParagraphFont"/>
    <w:uiPriority w:val="99"/>
    <w:semiHidden/>
    <w:unhideWhenUsed/>
    <w:rsid w:val="008F124A"/>
    <w:rPr>
      <w:color w:val="954F72" w:themeColor="followedHyperlink"/>
      <w:u w:val="single"/>
    </w:rPr>
  </w:style>
  <w:style w:type="paragraph" w:styleId="NoSpacing">
    <w:name w:val="No Spacing"/>
    <w:uiPriority w:val="1"/>
    <w:qFormat/>
    <w:rsid w:val="00E85AA1"/>
    <w:rPr>
      <w:rFonts w:ascii="Times New Roman" w:hAnsi="Times New Roman" w:cs="Times New Roman"/>
    </w:rPr>
  </w:style>
  <w:style w:type="character" w:customStyle="1" w:styleId="Heading2Char">
    <w:name w:val="Heading 2 Char"/>
    <w:basedOn w:val="DefaultParagraphFont"/>
    <w:link w:val="Heading2"/>
    <w:uiPriority w:val="9"/>
    <w:rsid w:val="00E85AA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85AA1"/>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E85AA1"/>
    <w:rPr>
      <w:rFonts w:asciiTheme="majorHAnsi" w:eastAsiaTheme="majorEastAsia" w:hAnsiTheme="majorHAnsi" w:cstheme="majorBidi"/>
      <w:color w:val="2E74B5" w:themeColor="accent1" w:themeShade="BF"/>
    </w:rPr>
  </w:style>
  <w:style w:type="paragraph" w:customStyle="1" w:styleId="PRLHeader">
    <w:name w:val="PRL Header"/>
    <w:basedOn w:val="Normal"/>
    <w:qFormat/>
    <w:rsid w:val="00E16132"/>
    <w:pPr>
      <w:shd w:val="clear" w:color="auto" w:fill="FFFFFF"/>
      <w:spacing w:before="150" w:after="150"/>
      <w:outlineLvl w:val="3"/>
    </w:pPr>
    <w:rPr>
      <w:rFonts w:ascii="Gotham SSm A" w:eastAsia="Times New Roman" w:hAnsi="Gotham SSm A"/>
      <w:b/>
      <w:bCs/>
      <w:color w:val="333333"/>
      <w:sz w:val="27"/>
      <w:szCs w:val="27"/>
    </w:rPr>
  </w:style>
  <w:style w:type="paragraph" w:styleId="ListParagraph">
    <w:name w:val="List Paragraph"/>
    <w:basedOn w:val="Normal"/>
    <w:uiPriority w:val="34"/>
    <w:qFormat/>
    <w:rsid w:val="00C86063"/>
    <w:pPr>
      <w:spacing w:after="200" w:line="276" w:lineRule="auto"/>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0699">
      <w:bodyDiv w:val="1"/>
      <w:marLeft w:val="0"/>
      <w:marRight w:val="0"/>
      <w:marTop w:val="0"/>
      <w:marBottom w:val="0"/>
      <w:divBdr>
        <w:top w:val="none" w:sz="0" w:space="0" w:color="auto"/>
        <w:left w:val="none" w:sz="0" w:space="0" w:color="auto"/>
        <w:bottom w:val="none" w:sz="0" w:space="0" w:color="auto"/>
        <w:right w:val="none" w:sz="0" w:space="0" w:color="auto"/>
      </w:divBdr>
    </w:div>
    <w:div w:id="34544480">
      <w:bodyDiv w:val="1"/>
      <w:marLeft w:val="0"/>
      <w:marRight w:val="0"/>
      <w:marTop w:val="0"/>
      <w:marBottom w:val="0"/>
      <w:divBdr>
        <w:top w:val="none" w:sz="0" w:space="0" w:color="auto"/>
        <w:left w:val="none" w:sz="0" w:space="0" w:color="auto"/>
        <w:bottom w:val="none" w:sz="0" w:space="0" w:color="auto"/>
        <w:right w:val="none" w:sz="0" w:space="0" w:color="auto"/>
      </w:divBdr>
    </w:div>
    <w:div w:id="86317550">
      <w:bodyDiv w:val="1"/>
      <w:marLeft w:val="0"/>
      <w:marRight w:val="0"/>
      <w:marTop w:val="0"/>
      <w:marBottom w:val="0"/>
      <w:divBdr>
        <w:top w:val="none" w:sz="0" w:space="0" w:color="auto"/>
        <w:left w:val="none" w:sz="0" w:space="0" w:color="auto"/>
        <w:bottom w:val="none" w:sz="0" w:space="0" w:color="auto"/>
        <w:right w:val="none" w:sz="0" w:space="0" w:color="auto"/>
      </w:divBdr>
    </w:div>
    <w:div w:id="144669361">
      <w:bodyDiv w:val="1"/>
      <w:marLeft w:val="0"/>
      <w:marRight w:val="0"/>
      <w:marTop w:val="0"/>
      <w:marBottom w:val="0"/>
      <w:divBdr>
        <w:top w:val="none" w:sz="0" w:space="0" w:color="auto"/>
        <w:left w:val="none" w:sz="0" w:space="0" w:color="auto"/>
        <w:bottom w:val="none" w:sz="0" w:space="0" w:color="auto"/>
        <w:right w:val="none" w:sz="0" w:space="0" w:color="auto"/>
      </w:divBdr>
    </w:div>
    <w:div w:id="167867328">
      <w:bodyDiv w:val="1"/>
      <w:marLeft w:val="0"/>
      <w:marRight w:val="0"/>
      <w:marTop w:val="0"/>
      <w:marBottom w:val="0"/>
      <w:divBdr>
        <w:top w:val="none" w:sz="0" w:space="0" w:color="auto"/>
        <w:left w:val="none" w:sz="0" w:space="0" w:color="auto"/>
        <w:bottom w:val="none" w:sz="0" w:space="0" w:color="auto"/>
        <w:right w:val="none" w:sz="0" w:space="0" w:color="auto"/>
      </w:divBdr>
    </w:div>
    <w:div w:id="178737894">
      <w:bodyDiv w:val="1"/>
      <w:marLeft w:val="0"/>
      <w:marRight w:val="0"/>
      <w:marTop w:val="0"/>
      <w:marBottom w:val="0"/>
      <w:divBdr>
        <w:top w:val="none" w:sz="0" w:space="0" w:color="auto"/>
        <w:left w:val="none" w:sz="0" w:space="0" w:color="auto"/>
        <w:bottom w:val="none" w:sz="0" w:space="0" w:color="auto"/>
        <w:right w:val="none" w:sz="0" w:space="0" w:color="auto"/>
      </w:divBdr>
    </w:div>
    <w:div w:id="196892370">
      <w:bodyDiv w:val="1"/>
      <w:marLeft w:val="0"/>
      <w:marRight w:val="0"/>
      <w:marTop w:val="0"/>
      <w:marBottom w:val="0"/>
      <w:divBdr>
        <w:top w:val="none" w:sz="0" w:space="0" w:color="auto"/>
        <w:left w:val="none" w:sz="0" w:space="0" w:color="auto"/>
        <w:bottom w:val="none" w:sz="0" w:space="0" w:color="auto"/>
        <w:right w:val="none" w:sz="0" w:space="0" w:color="auto"/>
      </w:divBdr>
    </w:div>
    <w:div w:id="246037032">
      <w:bodyDiv w:val="1"/>
      <w:marLeft w:val="0"/>
      <w:marRight w:val="0"/>
      <w:marTop w:val="0"/>
      <w:marBottom w:val="0"/>
      <w:divBdr>
        <w:top w:val="none" w:sz="0" w:space="0" w:color="auto"/>
        <w:left w:val="none" w:sz="0" w:space="0" w:color="auto"/>
        <w:bottom w:val="none" w:sz="0" w:space="0" w:color="auto"/>
        <w:right w:val="none" w:sz="0" w:space="0" w:color="auto"/>
      </w:divBdr>
    </w:div>
    <w:div w:id="275794164">
      <w:bodyDiv w:val="1"/>
      <w:marLeft w:val="0"/>
      <w:marRight w:val="0"/>
      <w:marTop w:val="0"/>
      <w:marBottom w:val="0"/>
      <w:divBdr>
        <w:top w:val="none" w:sz="0" w:space="0" w:color="auto"/>
        <w:left w:val="none" w:sz="0" w:space="0" w:color="auto"/>
        <w:bottom w:val="none" w:sz="0" w:space="0" w:color="auto"/>
        <w:right w:val="none" w:sz="0" w:space="0" w:color="auto"/>
      </w:divBdr>
    </w:div>
    <w:div w:id="374886615">
      <w:bodyDiv w:val="1"/>
      <w:marLeft w:val="0"/>
      <w:marRight w:val="0"/>
      <w:marTop w:val="0"/>
      <w:marBottom w:val="0"/>
      <w:divBdr>
        <w:top w:val="none" w:sz="0" w:space="0" w:color="auto"/>
        <w:left w:val="none" w:sz="0" w:space="0" w:color="auto"/>
        <w:bottom w:val="none" w:sz="0" w:space="0" w:color="auto"/>
        <w:right w:val="none" w:sz="0" w:space="0" w:color="auto"/>
      </w:divBdr>
    </w:div>
    <w:div w:id="377828059">
      <w:bodyDiv w:val="1"/>
      <w:marLeft w:val="0"/>
      <w:marRight w:val="0"/>
      <w:marTop w:val="0"/>
      <w:marBottom w:val="0"/>
      <w:divBdr>
        <w:top w:val="none" w:sz="0" w:space="0" w:color="auto"/>
        <w:left w:val="none" w:sz="0" w:space="0" w:color="auto"/>
        <w:bottom w:val="none" w:sz="0" w:space="0" w:color="auto"/>
        <w:right w:val="none" w:sz="0" w:space="0" w:color="auto"/>
      </w:divBdr>
    </w:div>
    <w:div w:id="418866987">
      <w:bodyDiv w:val="1"/>
      <w:marLeft w:val="0"/>
      <w:marRight w:val="0"/>
      <w:marTop w:val="0"/>
      <w:marBottom w:val="0"/>
      <w:divBdr>
        <w:top w:val="none" w:sz="0" w:space="0" w:color="auto"/>
        <w:left w:val="none" w:sz="0" w:space="0" w:color="auto"/>
        <w:bottom w:val="none" w:sz="0" w:space="0" w:color="auto"/>
        <w:right w:val="none" w:sz="0" w:space="0" w:color="auto"/>
      </w:divBdr>
    </w:div>
    <w:div w:id="446512914">
      <w:bodyDiv w:val="1"/>
      <w:marLeft w:val="0"/>
      <w:marRight w:val="0"/>
      <w:marTop w:val="0"/>
      <w:marBottom w:val="0"/>
      <w:divBdr>
        <w:top w:val="none" w:sz="0" w:space="0" w:color="auto"/>
        <w:left w:val="none" w:sz="0" w:space="0" w:color="auto"/>
        <w:bottom w:val="none" w:sz="0" w:space="0" w:color="auto"/>
        <w:right w:val="none" w:sz="0" w:space="0" w:color="auto"/>
      </w:divBdr>
    </w:div>
    <w:div w:id="452941172">
      <w:bodyDiv w:val="1"/>
      <w:marLeft w:val="0"/>
      <w:marRight w:val="0"/>
      <w:marTop w:val="0"/>
      <w:marBottom w:val="0"/>
      <w:divBdr>
        <w:top w:val="none" w:sz="0" w:space="0" w:color="auto"/>
        <w:left w:val="none" w:sz="0" w:space="0" w:color="auto"/>
        <w:bottom w:val="none" w:sz="0" w:space="0" w:color="auto"/>
        <w:right w:val="none" w:sz="0" w:space="0" w:color="auto"/>
      </w:divBdr>
    </w:div>
    <w:div w:id="597178661">
      <w:bodyDiv w:val="1"/>
      <w:marLeft w:val="0"/>
      <w:marRight w:val="0"/>
      <w:marTop w:val="0"/>
      <w:marBottom w:val="0"/>
      <w:divBdr>
        <w:top w:val="none" w:sz="0" w:space="0" w:color="auto"/>
        <w:left w:val="none" w:sz="0" w:space="0" w:color="auto"/>
        <w:bottom w:val="none" w:sz="0" w:space="0" w:color="auto"/>
        <w:right w:val="none" w:sz="0" w:space="0" w:color="auto"/>
      </w:divBdr>
    </w:div>
    <w:div w:id="618874053">
      <w:bodyDiv w:val="1"/>
      <w:marLeft w:val="0"/>
      <w:marRight w:val="0"/>
      <w:marTop w:val="0"/>
      <w:marBottom w:val="0"/>
      <w:divBdr>
        <w:top w:val="none" w:sz="0" w:space="0" w:color="auto"/>
        <w:left w:val="none" w:sz="0" w:space="0" w:color="auto"/>
        <w:bottom w:val="none" w:sz="0" w:space="0" w:color="auto"/>
        <w:right w:val="none" w:sz="0" w:space="0" w:color="auto"/>
      </w:divBdr>
    </w:div>
    <w:div w:id="632253517">
      <w:bodyDiv w:val="1"/>
      <w:marLeft w:val="0"/>
      <w:marRight w:val="0"/>
      <w:marTop w:val="0"/>
      <w:marBottom w:val="0"/>
      <w:divBdr>
        <w:top w:val="none" w:sz="0" w:space="0" w:color="auto"/>
        <w:left w:val="none" w:sz="0" w:space="0" w:color="auto"/>
        <w:bottom w:val="none" w:sz="0" w:space="0" w:color="auto"/>
        <w:right w:val="none" w:sz="0" w:space="0" w:color="auto"/>
      </w:divBdr>
    </w:div>
    <w:div w:id="717165023">
      <w:bodyDiv w:val="1"/>
      <w:marLeft w:val="0"/>
      <w:marRight w:val="0"/>
      <w:marTop w:val="0"/>
      <w:marBottom w:val="0"/>
      <w:divBdr>
        <w:top w:val="none" w:sz="0" w:space="0" w:color="auto"/>
        <w:left w:val="none" w:sz="0" w:space="0" w:color="auto"/>
        <w:bottom w:val="none" w:sz="0" w:space="0" w:color="auto"/>
        <w:right w:val="none" w:sz="0" w:space="0" w:color="auto"/>
      </w:divBdr>
    </w:div>
    <w:div w:id="717896939">
      <w:bodyDiv w:val="1"/>
      <w:marLeft w:val="0"/>
      <w:marRight w:val="0"/>
      <w:marTop w:val="0"/>
      <w:marBottom w:val="0"/>
      <w:divBdr>
        <w:top w:val="none" w:sz="0" w:space="0" w:color="auto"/>
        <w:left w:val="none" w:sz="0" w:space="0" w:color="auto"/>
        <w:bottom w:val="none" w:sz="0" w:space="0" w:color="auto"/>
        <w:right w:val="none" w:sz="0" w:space="0" w:color="auto"/>
      </w:divBdr>
    </w:div>
    <w:div w:id="762068490">
      <w:bodyDiv w:val="1"/>
      <w:marLeft w:val="0"/>
      <w:marRight w:val="0"/>
      <w:marTop w:val="0"/>
      <w:marBottom w:val="0"/>
      <w:divBdr>
        <w:top w:val="none" w:sz="0" w:space="0" w:color="auto"/>
        <w:left w:val="none" w:sz="0" w:space="0" w:color="auto"/>
        <w:bottom w:val="none" w:sz="0" w:space="0" w:color="auto"/>
        <w:right w:val="none" w:sz="0" w:space="0" w:color="auto"/>
      </w:divBdr>
    </w:div>
    <w:div w:id="838731939">
      <w:bodyDiv w:val="1"/>
      <w:marLeft w:val="0"/>
      <w:marRight w:val="0"/>
      <w:marTop w:val="0"/>
      <w:marBottom w:val="0"/>
      <w:divBdr>
        <w:top w:val="none" w:sz="0" w:space="0" w:color="auto"/>
        <w:left w:val="none" w:sz="0" w:space="0" w:color="auto"/>
        <w:bottom w:val="none" w:sz="0" w:space="0" w:color="auto"/>
        <w:right w:val="none" w:sz="0" w:space="0" w:color="auto"/>
      </w:divBdr>
    </w:div>
    <w:div w:id="920260714">
      <w:bodyDiv w:val="1"/>
      <w:marLeft w:val="0"/>
      <w:marRight w:val="0"/>
      <w:marTop w:val="0"/>
      <w:marBottom w:val="0"/>
      <w:divBdr>
        <w:top w:val="none" w:sz="0" w:space="0" w:color="auto"/>
        <w:left w:val="none" w:sz="0" w:space="0" w:color="auto"/>
        <w:bottom w:val="none" w:sz="0" w:space="0" w:color="auto"/>
        <w:right w:val="none" w:sz="0" w:space="0" w:color="auto"/>
      </w:divBdr>
    </w:div>
    <w:div w:id="931746925">
      <w:bodyDiv w:val="1"/>
      <w:marLeft w:val="0"/>
      <w:marRight w:val="0"/>
      <w:marTop w:val="0"/>
      <w:marBottom w:val="0"/>
      <w:divBdr>
        <w:top w:val="none" w:sz="0" w:space="0" w:color="auto"/>
        <w:left w:val="none" w:sz="0" w:space="0" w:color="auto"/>
        <w:bottom w:val="none" w:sz="0" w:space="0" w:color="auto"/>
        <w:right w:val="none" w:sz="0" w:space="0" w:color="auto"/>
      </w:divBdr>
    </w:div>
    <w:div w:id="989139564">
      <w:bodyDiv w:val="1"/>
      <w:marLeft w:val="0"/>
      <w:marRight w:val="0"/>
      <w:marTop w:val="0"/>
      <w:marBottom w:val="0"/>
      <w:divBdr>
        <w:top w:val="none" w:sz="0" w:space="0" w:color="auto"/>
        <w:left w:val="none" w:sz="0" w:space="0" w:color="auto"/>
        <w:bottom w:val="none" w:sz="0" w:space="0" w:color="auto"/>
        <w:right w:val="none" w:sz="0" w:space="0" w:color="auto"/>
      </w:divBdr>
    </w:div>
    <w:div w:id="999843238">
      <w:bodyDiv w:val="1"/>
      <w:marLeft w:val="0"/>
      <w:marRight w:val="0"/>
      <w:marTop w:val="0"/>
      <w:marBottom w:val="0"/>
      <w:divBdr>
        <w:top w:val="none" w:sz="0" w:space="0" w:color="auto"/>
        <w:left w:val="none" w:sz="0" w:space="0" w:color="auto"/>
        <w:bottom w:val="none" w:sz="0" w:space="0" w:color="auto"/>
        <w:right w:val="none" w:sz="0" w:space="0" w:color="auto"/>
      </w:divBdr>
    </w:div>
    <w:div w:id="1024481243">
      <w:bodyDiv w:val="1"/>
      <w:marLeft w:val="0"/>
      <w:marRight w:val="0"/>
      <w:marTop w:val="0"/>
      <w:marBottom w:val="0"/>
      <w:divBdr>
        <w:top w:val="none" w:sz="0" w:space="0" w:color="auto"/>
        <w:left w:val="none" w:sz="0" w:space="0" w:color="auto"/>
        <w:bottom w:val="none" w:sz="0" w:space="0" w:color="auto"/>
        <w:right w:val="none" w:sz="0" w:space="0" w:color="auto"/>
      </w:divBdr>
    </w:div>
    <w:div w:id="1055468694">
      <w:bodyDiv w:val="1"/>
      <w:marLeft w:val="0"/>
      <w:marRight w:val="0"/>
      <w:marTop w:val="0"/>
      <w:marBottom w:val="0"/>
      <w:divBdr>
        <w:top w:val="none" w:sz="0" w:space="0" w:color="auto"/>
        <w:left w:val="none" w:sz="0" w:space="0" w:color="auto"/>
        <w:bottom w:val="none" w:sz="0" w:space="0" w:color="auto"/>
        <w:right w:val="none" w:sz="0" w:space="0" w:color="auto"/>
      </w:divBdr>
    </w:div>
    <w:div w:id="1089617990">
      <w:bodyDiv w:val="1"/>
      <w:marLeft w:val="0"/>
      <w:marRight w:val="0"/>
      <w:marTop w:val="0"/>
      <w:marBottom w:val="0"/>
      <w:divBdr>
        <w:top w:val="none" w:sz="0" w:space="0" w:color="auto"/>
        <w:left w:val="none" w:sz="0" w:space="0" w:color="auto"/>
        <w:bottom w:val="none" w:sz="0" w:space="0" w:color="auto"/>
        <w:right w:val="none" w:sz="0" w:space="0" w:color="auto"/>
      </w:divBdr>
    </w:div>
    <w:div w:id="1257717120">
      <w:bodyDiv w:val="1"/>
      <w:marLeft w:val="0"/>
      <w:marRight w:val="0"/>
      <w:marTop w:val="0"/>
      <w:marBottom w:val="0"/>
      <w:divBdr>
        <w:top w:val="none" w:sz="0" w:space="0" w:color="auto"/>
        <w:left w:val="none" w:sz="0" w:space="0" w:color="auto"/>
        <w:bottom w:val="none" w:sz="0" w:space="0" w:color="auto"/>
        <w:right w:val="none" w:sz="0" w:space="0" w:color="auto"/>
      </w:divBdr>
    </w:div>
    <w:div w:id="1275207341">
      <w:bodyDiv w:val="1"/>
      <w:marLeft w:val="0"/>
      <w:marRight w:val="0"/>
      <w:marTop w:val="0"/>
      <w:marBottom w:val="0"/>
      <w:divBdr>
        <w:top w:val="none" w:sz="0" w:space="0" w:color="auto"/>
        <w:left w:val="none" w:sz="0" w:space="0" w:color="auto"/>
        <w:bottom w:val="none" w:sz="0" w:space="0" w:color="auto"/>
        <w:right w:val="none" w:sz="0" w:space="0" w:color="auto"/>
      </w:divBdr>
    </w:div>
    <w:div w:id="1304580126">
      <w:bodyDiv w:val="1"/>
      <w:marLeft w:val="0"/>
      <w:marRight w:val="0"/>
      <w:marTop w:val="0"/>
      <w:marBottom w:val="0"/>
      <w:divBdr>
        <w:top w:val="none" w:sz="0" w:space="0" w:color="auto"/>
        <w:left w:val="none" w:sz="0" w:space="0" w:color="auto"/>
        <w:bottom w:val="none" w:sz="0" w:space="0" w:color="auto"/>
        <w:right w:val="none" w:sz="0" w:space="0" w:color="auto"/>
      </w:divBdr>
    </w:div>
    <w:div w:id="1325864477">
      <w:bodyDiv w:val="1"/>
      <w:marLeft w:val="0"/>
      <w:marRight w:val="0"/>
      <w:marTop w:val="0"/>
      <w:marBottom w:val="0"/>
      <w:divBdr>
        <w:top w:val="none" w:sz="0" w:space="0" w:color="auto"/>
        <w:left w:val="none" w:sz="0" w:space="0" w:color="auto"/>
        <w:bottom w:val="none" w:sz="0" w:space="0" w:color="auto"/>
        <w:right w:val="none" w:sz="0" w:space="0" w:color="auto"/>
      </w:divBdr>
    </w:div>
    <w:div w:id="1330014451">
      <w:bodyDiv w:val="1"/>
      <w:marLeft w:val="0"/>
      <w:marRight w:val="0"/>
      <w:marTop w:val="0"/>
      <w:marBottom w:val="0"/>
      <w:divBdr>
        <w:top w:val="none" w:sz="0" w:space="0" w:color="auto"/>
        <w:left w:val="none" w:sz="0" w:space="0" w:color="auto"/>
        <w:bottom w:val="none" w:sz="0" w:space="0" w:color="auto"/>
        <w:right w:val="none" w:sz="0" w:space="0" w:color="auto"/>
      </w:divBdr>
    </w:div>
    <w:div w:id="1349872084">
      <w:bodyDiv w:val="1"/>
      <w:marLeft w:val="0"/>
      <w:marRight w:val="0"/>
      <w:marTop w:val="0"/>
      <w:marBottom w:val="0"/>
      <w:divBdr>
        <w:top w:val="none" w:sz="0" w:space="0" w:color="auto"/>
        <w:left w:val="none" w:sz="0" w:space="0" w:color="auto"/>
        <w:bottom w:val="none" w:sz="0" w:space="0" w:color="auto"/>
        <w:right w:val="none" w:sz="0" w:space="0" w:color="auto"/>
      </w:divBdr>
    </w:div>
    <w:div w:id="1445540620">
      <w:bodyDiv w:val="1"/>
      <w:marLeft w:val="0"/>
      <w:marRight w:val="0"/>
      <w:marTop w:val="0"/>
      <w:marBottom w:val="0"/>
      <w:divBdr>
        <w:top w:val="none" w:sz="0" w:space="0" w:color="auto"/>
        <w:left w:val="none" w:sz="0" w:space="0" w:color="auto"/>
        <w:bottom w:val="none" w:sz="0" w:space="0" w:color="auto"/>
        <w:right w:val="none" w:sz="0" w:space="0" w:color="auto"/>
      </w:divBdr>
    </w:div>
    <w:div w:id="1461223142">
      <w:bodyDiv w:val="1"/>
      <w:marLeft w:val="0"/>
      <w:marRight w:val="0"/>
      <w:marTop w:val="0"/>
      <w:marBottom w:val="0"/>
      <w:divBdr>
        <w:top w:val="none" w:sz="0" w:space="0" w:color="auto"/>
        <w:left w:val="none" w:sz="0" w:space="0" w:color="auto"/>
        <w:bottom w:val="none" w:sz="0" w:space="0" w:color="auto"/>
        <w:right w:val="none" w:sz="0" w:space="0" w:color="auto"/>
      </w:divBdr>
    </w:div>
    <w:div w:id="1545629576">
      <w:bodyDiv w:val="1"/>
      <w:marLeft w:val="0"/>
      <w:marRight w:val="0"/>
      <w:marTop w:val="0"/>
      <w:marBottom w:val="0"/>
      <w:divBdr>
        <w:top w:val="none" w:sz="0" w:space="0" w:color="auto"/>
        <w:left w:val="none" w:sz="0" w:space="0" w:color="auto"/>
        <w:bottom w:val="none" w:sz="0" w:space="0" w:color="auto"/>
        <w:right w:val="none" w:sz="0" w:space="0" w:color="auto"/>
      </w:divBdr>
    </w:div>
    <w:div w:id="1684432509">
      <w:bodyDiv w:val="1"/>
      <w:marLeft w:val="0"/>
      <w:marRight w:val="0"/>
      <w:marTop w:val="0"/>
      <w:marBottom w:val="0"/>
      <w:divBdr>
        <w:top w:val="none" w:sz="0" w:space="0" w:color="auto"/>
        <w:left w:val="none" w:sz="0" w:space="0" w:color="auto"/>
        <w:bottom w:val="none" w:sz="0" w:space="0" w:color="auto"/>
        <w:right w:val="none" w:sz="0" w:space="0" w:color="auto"/>
      </w:divBdr>
    </w:div>
    <w:div w:id="1724056095">
      <w:bodyDiv w:val="1"/>
      <w:marLeft w:val="0"/>
      <w:marRight w:val="0"/>
      <w:marTop w:val="0"/>
      <w:marBottom w:val="0"/>
      <w:divBdr>
        <w:top w:val="none" w:sz="0" w:space="0" w:color="auto"/>
        <w:left w:val="none" w:sz="0" w:space="0" w:color="auto"/>
        <w:bottom w:val="none" w:sz="0" w:space="0" w:color="auto"/>
        <w:right w:val="none" w:sz="0" w:space="0" w:color="auto"/>
      </w:divBdr>
    </w:div>
    <w:div w:id="1777941349">
      <w:bodyDiv w:val="1"/>
      <w:marLeft w:val="0"/>
      <w:marRight w:val="0"/>
      <w:marTop w:val="0"/>
      <w:marBottom w:val="0"/>
      <w:divBdr>
        <w:top w:val="none" w:sz="0" w:space="0" w:color="auto"/>
        <w:left w:val="none" w:sz="0" w:space="0" w:color="auto"/>
        <w:bottom w:val="none" w:sz="0" w:space="0" w:color="auto"/>
        <w:right w:val="none" w:sz="0" w:space="0" w:color="auto"/>
      </w:divBdr>
    </w:div>
    <w:div w:id="1802840071">
      <w:bodyDiv w:val="1"/>
      <w:marLeft w:val="0"/>
      <w:marRight w:val="0"/>
      <w:marTop w:val="0"/>
      <w:marBottom w:val="0"/>
      <w:divBdr>
        <w:top w:val="none" w:sz="0" w:space="0" w:color="auto"/>
        <w:left w:val="none" w:sz="0" w:space="0" w:color="auto"/>
        <w:bottom w:val="none" w:sz="0" w:space="0" w:color="auto"/>
        <w:right w:val="none" w:sz="0" w:space="0" w:color="auto"/>
      </w:divBdr>
    </w:div>
    <w:div w:id="1806308628">
      <w:bodyDiv w:val="1"/>
      <w:marLeft w:val="0"/>
      <w:marRight w:val="0"/>
      <w:marTop w:val="0"/>
      <w:marBottom w:val="0"/>
      <w:divBdr>
        <w:top w:val="none" w:sz="0" w:space="0" w:color="auto"/>
        <w:left w:val="none" w:sz="0" w:space="0" w:color="auto"/>
        <w:bottom w:val="none" w:sz="0" w:space="0" w:color="auto"/>
        <w:right w:val="none" w:sz="0" w:space="0" w:color="auto"/>
      </w:divBdr>
    </w:div>
    <w:div w:id="1950236565">
      <w:bodyDiv w:val="1"/>
      <w:marLeft w:val="0"/>
      <w:marRight w:val="0"/>
      <w:marTop w:val="0"/>
      <w:marBottom w:val="0"/>
      <w:divBdr>
        <w:top w:val="none" w:sz="0" w:space="0" w:color="auto"/>
        <w:left w:val="none" w:sz="0" w:space="0" w:color="auto"/>
        <w:bottom w:val="none" w:sz="0" w:space="0" w:color="auto"/>
        <w:right w:val="none" w:sz="0" w:space="0" w:color="auto"/>
      </w:divBdr>
    </w:div>
    <w:div w:id="2013606048">
      <w:bodyDiv w:val="1"/>
      <w:marLeft w:val="0"/>
      <w:marRight w:val="0"/>
      <w:marTop w:val="0"/>
      <w:marBottom w:val="0"/>
      <w:divBdr>
        <w:top w:val="none" w:sz="0" w:space="0" w:color="auto"/>
        <w:left w:val="none" w:sz="0" w:space="0" w:color="auto"/>
        <w:bottom w:val="none" w:sz="0" w:space="0" w:color="auto"/>
        <w:right w:val="none" w:sz="0" w:space="0" w:color="auto"/>
      </w:divBdr>
    </w:div>
    <w:div w:id="2018842132">
      <w:bodyDiv w:val="1"/>
      <w:marLeft w:val="0"/>
      <w:marRight w:val="0"/>
      <w:marTop w:val="0"/>
      <w:marBottom w:val="0"/>
      <w:divBdr>
        <w:top w:val="none" w:sz="0" w:space="0" w:color="auto"/>
        <w:left w:val="none" w:sz="0" w:space="0" w:color="auto"/>
        <w:bottom w:val="none" w:sz="0" w:space="0" w:color="auto"/>
        <w:right w:val="none" w:sz="0" w:space="0" w:color="auto"/>
      </w:divBdr>
    </w:div>
    <w:div w:id="2049527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rl.natsci.msu.edu/research/department-of-energy-projects/" TargetMode="External"/><Relationship Id="rId6" Type="http://schemas.openxmlformats.org/officeDocument/2006/relationships/hyperlink" Target="https://science.energy.gov/bes/csgb/research-areas/photochemistry-and-biochemistr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uwatig/Library/Group%20Containers/UBF8T346G9.Office/User%20Content.localized/Templates.localized/PRL%20artic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PRL article.dotx</Template>
  <TotalTime>30</TotalTime>
  <Pages>3</Pages>
  <Words>743</Words>
  <Characters>4236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Houwat, Igor</dc:creator>
  <cp:keywords/>
  <dc:description/>
  <cp:lastModifiedBy>Houwat, Igor</cp:lastModifiedBy>
  <cp:revision>6</cp:revision>
  <dcterms:created xsi:type="dcterms:W3CDTF">2017-09-29T15:52:00Z</dcterms:created>
  <dcterms:modified xsi:type="dcterms:W3CDTF">2017-09-29T19:38:00Z</dcterms:modified>
</cp:coreProperties>
</file>